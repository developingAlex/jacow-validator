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420" w:rsidRDefault="009C588D" w:rsidP="00323420">
      <w:pPr>
        <w:pStyle w:val="JPaperTitle"/>
        <w:rPr>
          <w:rFonts w:cs="Times New Roman"/>
        </w:rPr>
      </w:pPr>
      <w:bookmarkStart w:id="0" w:name="_GoBack"/>
      <w:bookmarkEnd w:id="0"/>
      <w:r>
        <w:t>AAAAAA AA AAA AAAAAAAAA AAAAAA AA AAA AAAAAAAA AAAA   AAAAAAAAA AAAAAAA</w:t>
      </w:r>
    </w:p>
    <w:p w:rsidR="00EB6B49" w:rsidRPr="00CC2149" w:rsidRDefault="00EB6B49" w:rsidP="00EB6B49">
      <w:pPr>
        <w:pStyle w:val="JACoWAuthorList"/>
      </w:pPr>
      <w:r>
        <w:t>A. Aaaaa-Aaaaaa†, A. Aaaaaaa, Aaaaaaaa AAAA AaaA, 22869 Aaaaaaaaaa, Aaaaaaa</w:t>
      </w:r>
      <w:r>
        <w:br/>
        <w:t>A. Aaaaaaa-Aaaaa, Aaaaaaaaa Aaaaaaaaaa-Aaaaaaaaaaa AAAA, 22607 Aaaaaaa, Aaaaaaa</w:t>
      </w:r>
      <w:r>
        <w:br/>
        <w:t>A. Aaaaaaaa, Aaaaaaa - Aaaaaaaaa Aaaaaaaaaa, 114 19 Aaaaaaaaa, Aaaaaa</w:t>
      </w:r>
    </w:p>
    <w:p w:rsidR="00323420" w:rsidRDefault="00323420" w:rsidP="00EB6B49">
      <w:pPr>
        <w:pStyle w:val="JAuthorList"/>
      </w:pPr>
    </w:p>
    <w:p w:rsidR="00323420" w:rsidRDefault="00323420" w:rsidP="00323420">
      <w:pPr>
        <w:rPr>
          <w:rFonts w:ascii="Times New Roman" w:hAnsi="Times New Roman"/>
          <w:bCs/>
          <w:szCs w:val="20"/>
          <w:lang w:val="fr-FR"/>
        </w:rPr>
        <w:sectPr w:rsidR="00323420" w:rsidSect="00323420">
          <w:footnotePr>
            <w:pos w:val="beneathText"/>
            <w:numFmt w:val="chicago"/>
          </w:footnotePr>
          <w:endnotePr>
            <w:numFmt w:val="decimal"/>
          </w:endnotePr>
          <w:type w:val="continuous"/>
          <w:pgSz w:w="11907" w:h="16840"/>
          <w:pgMar w:top="2098" w:right="1134" w:bottom="1077" w:left="1134" w:header="1077" w:footer="1077" w:gutter="0"/>
          <w:cols w:space="720"/>
        </w:sectPr>
      </w:pPr>
    </w:p>
    <w:p w:rsidR="00323420" w:rsidRPr="00EB6B49" w:rsidRDefault="00323420" w:rsidP="00323420">
      <w:pPr>
        <w:pStyle w:val="JAbstractTitle"/>
        <w:rPr>
          <w:lang w:val="en-US"/>
        </w:rPr>
      </w:pPr>
      <w:r w:rsidRPr="00EB6B49">
        <w:rPr>
          <w:lang w:val="en-US"/>
        </w:rPr>
        <w:t>Abstract</w:t>
      </w:r>
    </w:p>
    <w:tbl>
      <w:tblPr>
        <w:tblpPr w:leftFromText="180" w:rightFromText="180" w:vertAnchor="text" w:horzAnchor="margin" w:tblpXSpec="right" w:tblpY="3204"/>
        <w:tblW w:w="0" w:type="auto"/>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518"/>
        <w:gridCol w:w="210"/>
        <w:gridCol w:w="563"/>
        <w:gridCol w:w="427"/>
        <w:gridCol w:w="995"/>
      </w:tblGrid>
      <w:tr w:rsidR="005E7986" w:rsidTr="004C391C">
        <w:tc>
          <w:tcPr>
            <w:tcW w:w="2518" w:type="dxa"/>
            <w:tcBorders>
              <w:top w:val="single" w:sz="8" w:space="0" w:color="auto"/>
              <w:left w:val="nil"/>
              <w:bottom w:val="single" w:sz="4" w:space="0" w:color="auto"/>
              <w:right w:val="nil"/>
            </w:tcBorders>
            <w:hideMark/>
          </w:tcPr>
          <w:p w:rsidR="005E7986" w:rsidRDefault="005E7986" w:rsidP="004C391C">
            <w:pPr>
              <w:pStyle w:val="TableCaption"/>
              <w:keepNext/>
              <w:spacing w:before="20" w:after="20"/>
              <w:jc w:val="left"/>
              <w:rPr>
                <w:b/>
                <w:bCs/>
                <w:kern w:val="16"/>
                <w:szCs w:val="18"/>
              </w:rPr>
            </w:pPr>
            <w:r>
              <w:rPr>
                <w:b/>
                <w:bCs/>
                <w:kern w:val="16"/>
                <w:szCs w:val="18"/>
              </w:rPr>
              <w:t>5-m Undulators</w:t>
            </w:r>
          </w:p>
        </w:tc>
        <w:tc>
          <w:tcPr>
            <w:tcW w:w="1200" w:type="dxa"/>
            <w:gridSpan w:val="3"/>
            <w:tcBorders>
              <w:top w:val="single" w:sz="8" w:space="0" w:color="auto"/>
              <w:left w:val="nil"/>
              <w:bottom w:val="single" w:sz="4" w:space="0" w:color="auto"/>
              <w:right w:val="nil"/>
            </w:tcBorders>
            <w:hideMark/>
          </w:tcPr>
          <w:p w:rsidR="005E7986" w:rsidRDefault="005E7986" w:rsidP="004C391C">
            <w:pPr>
              <w:pStyle w:val="TableCaption"/>
              <w:keepNext/>
              <w:spacing w:before="20" w:after="20"/>
              <w:rPr>
                <w:b/>
                <w:bCs/>
                <w:kern w:val="16"/>
                <w:szCs w:val="18"/>
              </w:rPr>
            </w:pPr>
            <w:r>
              <w:rPr>
                <w:b/>
                <w:bCs/>
                <w:kern w:val="16"/>
                <w:szCs w:val="18"/>
              </w:rPr>
              <w:t>SASE1 &amp; 2</w:t>
            </w:r>
          </w:p>
        </w:tc>
        <w:tc>
          <w:tcPr>
            <w:tcW w:w="995" w:type="dxa"/>
            <w:tcBorders>
              <w:top w:val="single" w:sz="8" w:space="0" w:color="auto"/>
              <w:left w:val="nil"/>
              <w:bottom w:val="single" w:sz="4" w:space="0" w:color="auto"/>
              <w:right w:val="nil"/>
            </w:tcBorders>
            <w:hideMark/>
          </w:tcPr>
          <w:p w:rsidR="005E7986" w:rsidRDefault="005E7986" w:rsidP="004C391C">
            <w:pPr>
              <w:pStyle w:val="TableCaption"/>
              <w:keepNext/>
              <w:spacing w:before="20" w:after="20"/>
              <w:rPr>
                <w:b/>
                <w:bCs/>
                <w:kern w:val="16"/>
                <w:szCs w:val="18"/>
              </w:rPr>
            </w:pPr>
            <w:r>
              <w:rPr>
                <w:b/>
                <w:bCs/>
                <w:kern w:val="16"/>
                <w:szCs w:val="18"/>
              </w:rPr>
              <w:t>SASE3</w:t>
            </w:r>
          </w:p>
        </w:tc>
      </w:tr>
      <w:tr w:rsidR="005E7986" w:rsidTr="004C391C">
        <w:tc>
          <w:tcPr>
            <w:tcW w:w="2518" w:type="dxa"/>
            <w:tcBorders>
              <w:top w:val="single" w:sz="4" w:space="0" w:color="auto"/>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 of Segments</w:t>
            </w:r>
          </w:p>
        </w:tc>
        <w:tc>
          <w:tcPr>
            <w:tcW w:w="1200" w:type="dxa"/>
            <w:gridSpan w:val="3"/>
            <w:tcBorders>
              <w:top w:val="single" w:sz="4" w:space="0" w:color="auto"/>
              <w:left w:val="nil"/>
              <w:bottom w:val="nil"/>
              <w:right w:val="nil"/>
            </w:tcBorders>
            <w:hideMark/>
          </w:tcPr>
          <w:p w:rsidR="005E7986" w:rsidRDefault="005E7986" w:rsidP="004C391C">
            <w:pPr>
              <w:pStyle w:val="TableCaption"/>
              <w:keepNext/>
              <w:spacing w:before="20" w:after="20"/>
              <w:rPr>
                <w:kern w:val="16"/>
                <w:szCs w:val="18"/>
              </w:rPr>
            </w:pPr>
            <w:r>
              <w:rPr>
                <w:kern w:val="16"/>
                <w:szCs w:val="18"/>
              </w:rPr>
              <w:t>35</w:t>
            </w:r>
          </w:p>
        </w:tc>
        <w:tc>
          <w:tcPr>
            <w:tcW w:w="995" w:type="dxa"/>
            <w:tcBorders>
              <w:top w:val="single" w:sz="4" w:space="0" w:color="auto"/>
              <w:left w:val="nil"/>
              <w:bottom w:val="nil"/>
              <w:right w:val="nil"/>
            </w:tcBorders>
            <w:hideMark/>
          </w:tcPr>
          <w:p w:rsidR="005E7986" w:rsidRDefault="005E7986" w:rsidP="004C391C">
            <w:pPr>
              <w:pStyle w:val="TableCaption"/>
              <w:keepNext/>
              <w:spacing w:before="20" w:after="20"/>
              <w:rPr>
                <w:kern w:val="16"/>
                <w:szCs w:val="18"/>
              </w:rPr>
            </w:pPr>
            <w:r>
              <w:rPr>
                <w:kern w:val="16"/>
                <w:szCs w:val="18"/>
              </w:rPr>
              <w:t>21</w:t>
            </w:r>
          </w:p>
        </w:tc>
      </w:tr>
      <w:tr w:rsidR="005E7986" w:rsidTr="004C391C">
        <w:tc>
          <w:tcPr>
            <w:tcW w:w="2518" w:type="dxa"/>
            <w:tcBorders>
              <w:top w:val="nil"/>
              <w:left w:val="nil"/>
              <w:bottom w:val="nil"/>
              <w:right w:val="nil"/>
            </w:tcBorders>
            <w:hideMark/>
          </w:tcPr>
          <w:p w:rsidR="005E7986" w:rsidRDefault="005A17AC" w:rsidP="004C391C">
            <w:pPr>
              <w:pStyle w:val="TableCaption"/>
              <w:keepNext/>
              <w:spacing w:before="20" w:after="20"/>
              <w:jc w:val="left"/>
              <w:rPr>
                <w:kern w:val="16"/>
                <w:szCs w:val="18"/>
              </w:rPr>
            </w:pPr>
            <w:r>
              <w:rPr>
                <w:kern w:val="16"/>
                <w:szCs w:val="18"/>
              </w:rPr>
              <w:t xml:space="preserve">Max. </w:t>
            </w:r>
            <w:r w:rsidR="005E7986">
              <w:rPr>
                <w:kern w:val="16"/>
                <w:szCs w:val="18"/>
              </w:rPr>
              <w:t>K-parameter @10mm</w:t>
            </w:r>
          </w:p>
        </w:tc>
        <w:tc>
          <w:tcPr>
            <w:tcW w:w="1200" w:type="dxa"/>
            <w:gridSpan w:val="3"/>
            <w:tcBorders>
              <w:top w:val="nil"/>
              <w:left w:val="nil"/>
              <w:bottom w:val="nil"/>
              <w:right w:val="nil"/>
            </w:tcBorders>
            <w:hideMark/>
          </w:tcPr>
          <w:p w:rsidR="005E7986" w:rsidRDefault="005E7986" w:rsidP="004C391C">
            <w:pPr>
              <w:pStyle w:val="TableCaption"/>
              <w:keepNext/>
              <w:spacing w:before="20" w:after="20"/>
              <w:rPr>
                <w:kern w:val="16"/>
                <w:szCs w:val="18"/>
              </w:rPr>
            </w:pPr>
            <w:r>
              <w:rPr>
                <w:kern w:val="16"/>
                <w:szCs w:val="18"/>
              </w:rPr>
              <w:t>≥ 3.9</w:t>
            </w:r>
          </w:p>
        </w:tc>
        <w:tc>
          <w:tcPr>
            <w:tcW w:w="995" w:type="dxa"/>
            <w:tcBorders>
              <w:top w:val="nil"/>
              <w:left w:val="nil"/>
              <w:bottom w:val="nil"/>
              <w:right w:val="nil"/>
            </w:tcBorders>
            <w:hideMark/>
          </w:tcPr>
          <w:p w:rsidR="005E7986" w:rsidRDefault="005E7986" w:rsidP="004C391C">
            <w:pPr>
              <w:pStyle w:val="TableCaption"/>
              <w:keepNext/>
              <w:spacing w:before="20" w:after="20"/>
            </w:pPr>
            <w:r>
              <w:rPr>
                <w:kern w:val="16"/>
                <w:szCs w:val="18"/>
              </w:rPr>
              <w:t>≥ 8.0</w:t>
            </w:r>
          </w:p>
        </w:tc>
      </w:tr>
      <w:tr w:rsidR="005E7986" w:rsidTr="004C391C">
        <w:tc>
          <w:tcPr>
            <w:tcW w:w="2518" w:type="dxa"/>
            <w:tcBorders>
              <w:top w:val="nil"/>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 xml:space="preserve">End kicks By and Bz </w:t>
            </w:r>
          </w:p>
        </w:tc>
        <w:tc>
          <w:tcPr>
            <w:tcW w:w="2195" w:type="dxa"/>
            <w:gridSpan w:val="4"/>
            <w:tcBorders>
              <w:top w:val="nil"/>
              <w:left w:val="nil"/>
              <w:bottom w:val="nil"/>
              <w:right w:val="nil"/>
            </w:tcBorders>
            <w:hideMark/>
          </w:tcPr>
          <w:p w:rsidR="005E7986" w:rsidRDefault="005A17AC" w:rsidP="004C391C">
            <w:pPr>
              <w:pStyle w:val="TableCaption"/>
              <w:keepNext/>
              <w:spacing w:before="20" w:after="20"/>
              <w:rPr>
                <w:kern w:val="16"/>
                <w:szCs w:val="18"/>
              </w:rPr>
            </w:pPr>
            <w:r>
              <w:rPr>
                <w:kern w:val="16"/>
                <w:szCs w:val="18"/>
              </w:rPr>
              <w:t xml:space="preserve">≤ </w:t>
            </w:r>
            <w:r w:rsidR="005E7986">
              <w:rPr>
                <w:kern w:val="16"/>
                <w:szCs w:val="18"/>
              </w:rPr>
              <w:t>│0.15T.mm│</w:t>
            </w:r>
          </w:p>
        </w:tc>
      </w:tr>
      <w:tr w:rsidR="005E7986" w:rsidTr="004C391C">
        <w:tc>
          <w:tcPr>
            <w:tcW w:w="2518" w:type="dxa"/>
            <w:tcBorders>
              <w:top w:val="nil"/>
              <w:left w:val="nil"/>
              <w:bottom w:val="single" w:sz="8" w:space="0" w:color="auto"/>
              <w:right w:val="nil"/>
            </w:tcBorders>
            <w:hideMark/>
          </w:tcPr>
          <w:p w:rsidR="005E7986" w:rsidRDefault="005E7986" w:rsidP="004C391C">
            <w:pPr>
              <w:pStyle w:val="TableCaption"/>
              <w:spacing w:before="20" w:after="20"/>
              <w:jc w:val="left"/>
              <w:rPr>
                <w:kern w:val="16"/>
                <w:szCs w:val="18"/>
              </w:rPr>
            </w:pPr>
            <w:r>
              <w:rPr>
                <w:kern w:val="16"/>
                <w:szCs w:val="18"/>
              </w:rPr>
              <w:t xml:space="preserve">RMS Phase jitter </w:t>
            </w:r>
          </w:p>
        </w:tc>
        <w:tc>
          <w:tcPr>
            <w:tcW w:w="2195" w:type="dxa"/>
            <w:gridSpan w:val="4"/>
            <w:tcBorders>
              <w:top w:val="nil"/>
              <w:left w:val="nil"/>
              <w:bottom w:val="single" w:sz="8" w:space="0" w:color="auto"/>
              <w:right w:val="nil"/>
            </w:tcBorders>
            <w:hideMark/>
          </w:tcPr>
          <w:p w:rsidR="005E7986" w:rsidRPr="00A07E68" w:rsidRDefault="005E7986" w:rsidP="004C391C">
            <w:pPr>
              <w:pStyle w:val="TableCaption"/>
              <w:spacing w:before="20" w:after="20"/>
              <w:rPr>
                <w:kern w:val="16"/>
                <w:szCs w:val="18"/>
                <w:vertAlign w:val="superscript"/>
              </w:rPr>
            </w:pPr>
            <w:r>
              <w:rPr>
                <w:kern w:val="16"/>
                <w:szCs w:val="18"/>
              </w:rPr>
              <w:t>≤ 8</w:t>
            </w:r>
            <w:r>
              <w:rPr>
                <w:kern w:val="16"/>
                <w:szCs w:val="18"/>
                <w:vertAlign w:val="superscript"/>
              </w:rPr>
              <w:t>°</w:t>
            </w:r>
          </w:p>
        </w:tc>
      </w:tr>
      <w:tr w:rsidR="005E7986" w:rsidTr="004C391C">
        <w:tc>
          <w:tcPr>
            <w:tcW w:w="2728" w:type="dxa"/>
            <w:gridSpan w:val="2"/>
            <w:tcBorders>
              <w:top w:val="single" w:sz="8" w:space="0" w:color="auto"/>
              <w:left w:val="nil"/>
              <w:bottom w:val="single" w:sz="4" w:space="0" w:color="auto"/>
              <w:right w:val="nil"/>
            </w:tcBorders>
            <w:hideMark/>
          </w:tcPr>
          <w:p w:rsidR="005E7986" w:rsidRDefault="005E7986" w:rsidP="004C391C">
            <w:pPr>
              <w:pStyle w:val="TableCaption"/>
              <w:keepNext/>
              <w:spacing w:before="20" w:after="20"/>
              <w:jc w:val="left"/>
              <w:rPr>
                <w:b/>
                <w:bCs/>
                <w:kern w:val="16"/>
                <w:szCs w:val="18"/>
              </w:rPr>
            </w:pPr>
            <w:r>
              <w:rPr>
                <w:b/>
                <w:bCs/>
                <w:kern w:val="16"/>
                <w:szCs w:val="18"/>
              </w:rPr>
              <w:t>Diagnostic Undulators</w:t>
            </w:r>
          </w:p>
        </w:tc>
        <w:tc>
          <w:tcPr>
            <w:tcW w:w="990" w:type="dxa"/>
            <w:gridSpan w:val="2"/>
            <w:tcBorders>
              <w:top w:val="single" w:sz="8" w:space="0" w:color="auto"/>
              <w:left w:val="nil"/>
              <w:bottom w:val="single" w:sz="4" w:space="0" w:color="auto"/>
              <w:right w:val="nil"/>
            </w:tcBorders>
          </w:tcPr>
          <w:p w:rsidR="005E7986" w:rsidRDefault="005E7986" w:rsidP="004C391C">
            <w:pPr>
              <w:pStyle w:val="TableCaption"/>
              <w:keepNext/>
              <w:spacing w:before="20" w:after="20"/>
              <w:rPr>
                <w:b/>
                <w:bCs/>
                <w:kern w:val="16"/>
                <w:szCs w:val="18"/>
              </w:rPr>
            </w:pPr>
          </w:p>
        </w:tc>
        <w:tc>
          <w:tcPr>
            <w:tcW w:w="995" w:type="dxa"/>
            <w:tcBorders>
              <w:top w:val="single" w:sz="8" w:space="0" w:color="auto"/>
              <w:left w:val="nil"/>
              <w:bottom w:val="single" w:sz="4" w:space="0" w:color="auto"/>
              <w:right w:val="nil"/>
            </w:tcBorders>
          </w:tcPr>
          <w:p w:rsidR="005E7986" w:rsidRDefault="005E7986" w:rsidP="004C391C">
            <w:pPr>
              <w:pStyle w:val="TableCaption"/>
              <w:keepNext/>
              <w:spacing w:before="20" w:after="20"/>
              <w:rPr>
                <w:b/>
                <w:bCs/>
                <w:kern w:val="16"/>
                <w:szCs w:val="18"/>
              </w:rPr>
            </w:pPr>
          </w:p>
        </w:tc>
      </w:tr>
      <w:tr w:rsidR="005E7986" w:rsidTr="004C391C">
        <w:tc>
          <w:tcPr>
            <w:tcW w:w="2518" w:type="dxa"/>
            <w:tcBorders>
              <w:top w:val="single" w:sz="4" w:space="0" w:color="auto"/>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Period length</w:t>
            </w:r>
          </w:p>
        </w:tc>
        <w:tc>
          <w:tcPr>
            <w:tcW w:w="773" w:type="dxa"/>
            <w:gridSpan w:val="2"/>
            <w:tcBorders>
              <w:top w:val="single" w:sz="4" w:space="0" w:color="auto"/>
              <w:left w:val="nil"/>
              <w:bottom w:val="nil"/>
              <w:right w:val="nil"/>
            </w:tcBorders>
          </w:tcPr>
          <w:p w:rsidR="005E7986" w:rsidRDefault="005E7986" w:rsidP="004C391C">
            <w:pPr>
              <w:pStyle w:val="TableCaption"/>
              <w:keepNext/>
              <w:spacing w:before="20" w:after="20"/>
              <w:rPr>
                <w:kern w:val="16"/>
                <w:szCs w:val="18"/>
              </w:rPr>
            </w:pPr>
          </w:p>
        </w:tc>
        <w:tc>
          <w:tcPr>
            <w:tcW w:w="1422" w:type="dxa"/>
            <w:gridSpan w:val="2"/>
            <w:tcBorders>
              <w:top w:val="single" w:sz="4" w:space="0" w:color="auto"/>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40</w:t>
            </w:r>
            <w:r w:rsidR="00420BC9">
              <w:rPr>
                <w:kern w:val="16"/>
                <w:szCs w:val="18"/>
              </w:rPr>
              <w:t xml:space="preserve"> </w:t>
            </w:r>
            <w:r>
              <w:rPr>
                <w:kern w:val="16"/>
                <w:szCs w:val="18"/>
              </w:rPr>
              <w:t>mm</w:t>
            </w:r>
          </w:p>
        </w:tc>
      </w:tr>
      <w:tr w:rsidR="005E7986" w:rsidTr="004C391C">
        <w:tc>
          <w:tcPr>
            <w:tcW w:w="2518" w:type="dxa"/>
            <w:tcBorders>
              <w:top w:val="nil"/>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Peak Field</w:t>
            </w:r>
          </w:p>
        </w:tc>
        <w:tc>
          <w:tcPr>
            <w:tcW w:w="773" w:type="dxa"/>
            <w:gridSpan w:val="2"/>
            <w:tcBorders>
              <w:top w:val="nil"/>
              <w:left w:val="nil"/>
              <w:bottom w:val="nil"/>
              <w:right w:val="nil"/>
            </w:tcBorders>
          </w:tcPr>
          <w:p w:rsidR="005E7986" w:rsidRDefault="005E7986" w:rsidP="004C391C">
            <w:pPr>
              <w:pStyle w:val="TableCaption"/>
              <w:keepNext/>
              <w:spacing w:before="20" w:after="20"/>
              <w:rPr>
                <w:kern w:val="16"/>
                <w:szCs w:val="18"/>
              </w:rPr>
            </w:pPr>
          </w:p>
        </w:tc>
        <w:tc>
          <w:tcPr>
            <w:tcW w:w="1422" w:type="dxa"/>
            <w:gridSpan w:val="2"/>
            <w:tcBorders>
              <w:top w:val="nil"/>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0.916 T</w:t>
            </w:r>
          </w:p>
        </w:tc>
      </w:tr>
      <w:tr w:rsidR="005E7986" w:rsidTr="004C391C">
        <w:tc>
          <w:tcPr>
            <w:tcW w:w="2518" w:type="dxa"/>
            <w:tcBorders>
              <w:top w:val="nil"/>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K-parameter</w:t>
            </w:r>
          </w:p>
        </w:tc>
        <w:tc>
          <w:tcPr>
            <w:tcW w:w="773" w:type="dxa"/>
            <w:gridSpan w:val="2"/>
            <w:tcBorders>
              <w:top w:val="nil"/>
              <w:left w:val="nil"/>
              <w:bottom w:val="nil"/>
              <w:right w:val="nil"/>
            </w:tcBorders>
          </w:tcPr>
          <w:p w:rsidR="005E7986" w:rsidRDefault="005E7986" w:rsidP="004C391C">
            <w:pPr>
              <w:pStyle w:val="TableCaption"/>
              <w:keepNext/>
              <w:spacing w:before="20" w:after="20"/>
              <w:rPr>
                <w:kern w:val="16"/>
                <w:szCs w:val="18"/>
              </w:rPr>
            </w:pPr>
          </w:p>
        </w:tc>
        <w:tc>
          <w:tcPr>
            <w:tcW w:w="1422" w:type="dxa"/>
            <w:gridSpan w:val="2"/>
            <w:tcBorders>
              <w:top w:val="nil"/>
              <w:left w:val="nil"/>
              <w:bottom w:val="nil"/>
              <w:right w:val="nil"/>
            </w:tcBorders>
            <w:hideMark/>
          </w:tcPr>
          <w:p w:rsidR="005E7986" w:rsidRDefault="005E7986" w:rsidP="004C391C">
            <w:pPr>
              <w:pStyle w:val="TableCaption"/>
              <w:keepNext/>
              <w:spacing w:before="20" w:after="20"/>
              <w:jc w:val="left"/>
              <w:rPr>
                <w:kern w:val="16"/>
                <w:szCs w:val="18"/>
              </w:rPr>
            </w:pPr>
            <w:r>
              <w:rPr>
                <w:kern w:val="16"/>
                <w:szCs w:val="18"/>
              </w:rPr>
              <w:t>3.28</w:t>
            </w:r>
          </w:p>
        </w:tc>
      </w:tr>
      <w:tr w:rsidR="005E7986" w:rsidTr="004C391C">
        <w:tc>
          <w:tcPr>
            <w:tcW w:w="2518" w:type="dxa"/>
            <w:tcBorders>
              <w:top w:val="nil"/>
              <w:left w:val="nil"/>
              <w:bottom w:val="single" w:sz="8" w:space="0" w:color="auto"/>
              <w:right w:val="nil"/>
            </w:tcBorders>
            <w:hideMark/>
          </w:tcPr>
          <w:p w:rsidR="005E7986" w:rsidRDefault="005E7986" w:rsidP="004C391C">
            <w:pPr>
              <w:pStyle w:val="TableCaption"/>
              <w:spacing w:before="20" w:after="20"/>
              <w:jc w:val="left"/>
              <w:rPr>
                <w:kern w:val="16"/>
                <w:szCs w:val="18"/>
              </w:rPr>
            </w:pPr>
            <w:r>
              <w:rPr>
                <w:kern w:val="16"/>
                <w:szCs w:val="18"/>
              </w:rPr>
              <w:t>Number of poles</w:t>
            </w:r>
          </w:p>
        </w:tc>
        <w:tc>
          <w:tcPr>
            <w:tcW w:w="773" w:type="dxa"/>
            <w:gridSpan w:val="2"/>
            <w:tcBorders>
              <w:top w:val="nil"/>
              <w:left w:val="nil"/>
              <w:bottom w:val="single" w:sz="8" w:space="0" w:color="auto"/>
              <w:right w:val="nil"/>
            </w:tcBorders>
          </w:tcPr>
          <w:p w:rsidR="005E7986" w:rsidRDefault="005E7986" w:rsidP="004C391C">
            <w:pPr>
              <w:pStyle w:val="BodyTextIndent"/>
            </w:pPr>
          </w:p>
        </w:tc>
        <w:tc>
          <w:tcPr>
            <w:tcW w:w="1422" w:type="dxa"/>
            <w:gridSpan w:val="2"/>
            <w:tcBorders>
              <w:top w:val="nil"/>
              <w:left w:val="nil"/>
              <w:bottom w:val="single" w:sz="8" w:space="0" w:color="auto"/>
              <w:right w:val="nil"/>
            </w:tcBorders>
          </w:tcPr>
          <w:p w:rsidR="005E7986" w:rsidRDefault="005E7986" w:rsidP="004C391C">
            <w:pPr>
              <w:pStyle w:val="BodyTextIndent"/>
            </w:pPr>
            <w:r>
              <w:t>8</w:t>
            </w:r>
          </w:p>
        </w:tc>
      </w:tr>
    </w:tbl>
    <w:p w:rsidR="00E27A54" w:rsidRDefault="00E27A54" w:rsidP="00E70BB8">
      <w:pPr>
        <w:pStyle w:val="JBodyTextIndent"/>
        <w:rPr>
          <w:b/>
          <w:bCs/>
          <w:iCs/>
          <w:caps/>
          <w:lang w:val="en-US"/>
        </w:rPr>
      </w:pPr>
      <w:r>
        <w:t xml:space="preserve">Aaa Aaaaaaaa AAAA AaaA aa a aaa A-aaa AAA aaaa aaaaaaaa aaa aaaaaaa aaaaaa aa 2017. Aaaaa aaaaaaa aaa AAAA Aaaaaaaaa Aaaaaaa aaaaa aa aaaaaa AaAaA aaaaaaaaa aaaaaa aaaaaaaaaa aaaa aaaaa. Aaaaaaaaa aaaaaa aaa aa aaaaaaa aaaaaaaaa aaaaaaa aaa aaaaaaaa aaaaaaaaaa aa aaa aaaaaaaa aaa aaa aaaaaaa aa aaa AAAA aaaaaaa. Aaaaaaaaaa aaaaaaa aaa aaaaaaaa aaaaa aa aaaaa aaaaaaaaa aaaaaaa aaa aaaa AAAA aaaaaa aa aaaaaaaa aaaa a aaaaaaaaaa aaaaaaaaa (AA). Aa aaaaaa aa aaa aaaaaaa aa aaa aaaaaaaa aaaaa aaaa aa aaa aaaaa aaaa aa aaa Aaaaaaaaa Aaaaaaa aaaaaaaaa. Aaaaaaaa aaaaa aaaaaaaaaaa aaaaaa aaaa 3.5% aa aaa AA aa aaaaa aaa aaaaaaaaaa aa aaaaaaaa aaaaa aa aa 4.4 aAa. Aa aaaaaaa aaaaa aa 55 Aa aaa aaa 5-a aaaaaaaaa aaaaaaaa aa aaaaaaaaaaa aaaaa aa aaa aaaaaaa A-aaaaaaaaa aaaaaaaaaaaaa aaa aaaa aaaaaaaaa. </w:t>
      </w:r>
    </w:p>
    <w:p w:rsidR="00323420" w:rsidRPr="00E27A54" w:rsidRDefault="00323420" w:rsidP="00E27A54">
      <w:pPr>
        <w:pStyle w:val="JSectionHeading"/>
        <w:rPr>
          <w:rFonts w:cs="Times New Roman"/>
          <w:b w:val="0"/>
          <w:bCs w:val="0"/>
          <w:iCs w:val="0"/>
          <w:caps w:val="0"/>
          <w:kern w:val="0"/>
          <w:sz w:val="20"/>
          <w:szCs w:val="20"/>
          <w:lang w:val="en-US"/>
        </w:rPr>
      </w:pPr>
      <w:r>
        <w:rPr>
          <w:rFonts w:cs="Times New Roman"/>
        </w:rPr>
        <w:t>Introduction</w:t>
      </w:r>
      <w:r w:rsidR="00D52B91">
        <w:rPr>
          <w:rFonts w:cs="Times New Roman"/>
        </w:rPr>
        <w:t xml:space="preserve"> and methods</w:t>
      </w:r>
    </w:p>
    <w:p w:rsidR="005B164A" w:rsidRDefault="00323420" w:rsidP="00323420">
      <w:pPr>
        <w:pStyle w:val="BodyTextIndent"/>
        <w:rPr>
          <w:rStyle w:val="JBodyTextIndentChar"/>
        </w:rPr>
      </w:pPr>
      <w:r>
        <w:t xml:space="preserve">Aaa Aaaaaaaa AAAA (AAAA.AA) aaaa a aaaaaaaaaaaaaaa aaaaaaaaaaa aa aaaaaaa aa aaaaaaaa aa aa 17.5 AaA aaaa a aaaaaaaaaa aaaa aa aa 27000 aaaaaaa aaa aaaaaa aaa aa 1aA [1]. Aaa aaaaaaaaaaa aaa aaa aaaaaaa aaaa aaaaa aaaaaaaaa aa aaaaaaaaa aaaaaaaaa. Aaaaa aaaaaaa aaa AAAA Aaaaaaaaa Aaaaaaa aaaaaaa AAA aaaaaaaaa aaaa aaaaaaa aaaaaaaaaa aaaa 0.05 aa 5.2 aa aaa aaaaa aaaaaaa aa aaaa aaaa 100 aa [2]. AAAA1 aaaaaaaa aaa aaaaa aaaaaa aa Aaa 2017 aaa aa aaaaaaaaa aa aaaa aaaaaaaaa. AAAA3 aaaaaaa aaaaaa aa Aaaaaaaa 2018 aaa AAAA2 aaaaaaa aaaaaaaaaaaaa aa Aaaaa 2018. Aaa aaaaaaaa aaa aaaaaaaaaaaa aaaaaaa aaaaaa aa 14 AaA aaaa 10-3000 aaaaaaa aaa aaaaaa aaa aa 0.25-0.5 aA [3]. Aaaaaaa AAAA1 aaaaaa aaaaaa aa 9.2-9.3 aaA aaaa 1 aA aaaaaaaaa. </w:t>
      </w:r>
    </w:p>
    <w:p w:rsidR="00E16205" w:rsidRDefault="001A7C06" w:rsidP="00E16205">
      <w:pPr>
        <w:pStyle w:val="BodyTextIndent"/>
        <w:rPr>
          <w:kern w:val="16"/>
          <w:lang w:val="en-US"/>
        </w:rPr>
      </w:pPr>
      <w:r>
        <w:t xml:space="preserve">A aaaaa aa 91 5-aaaaa aaaa aaaaaaaaa aaaaaaaa aaaaa aa aaaaaa AaAaA (AAAAAAA 776AA) aaaaaaaaa aaaaaaa aaaa aaaaa aaaaaaaaaa aaaaa aaaaaaaaaaaaaa aa aaaaa aa aaaaaaaa aaa AAAA aaaaaa (aaaaa 1). Aaa aa-aaaaaaaaaaaaa aa aaa aaaaaaaaa aaaaaaa aaa aaaa aaaaaaaa aa aaaaa aaaaaaaaaa [4-10] aa aa aaaaaa aaaaaa aa aaaaaaaaa aaaaaa. Aaaaaaa, aaa aaaaaaaaaa aaaaaa aaa aaaaaaaa aaaaaaaaaaa aaa aaa aaa aaaaaaaaaa aaaaaaaaaa aa aaaaaaaaaa aaa aaaaaaa aaaa aaaa aaaaaaaa [11-13] aa aaa aaaaaaa aaa aaaaaaa aaaaaaaaaaa aa aaa aaaaaaaaaaa aaaaaaaaa. </w:t>
      </w:r>
    </w:p>
    <w:p w:rsidR="008E78BD" w:rsidRDefault="008E78BD" w:rsidP="008E78BD">
      <w:pPr>
        <w:pStyle w:val="BodyTextIndent"/>
        <w:rPr>
          <w:lang w:val="en-US"/>
        </w:rPr>
      </w:pPr>
      <w:r>
        <w:t xml:space="preserve">Aaa aaaaaaaaa aaaaaa aa aaa AAAA.AA Aaaaaaaaa Aaaaaaa aaa aaaaaaaa aaa aaaaaaaaa aaaaaaa aaaaaaaaaa aaaaaaa aaaa aaaaaaaa [14,15]. Aaaaa aaaa, aa aaaa </w:t>
      </w:r>
      <w:r>
        <w:t>aaaaaaaa aa aaaaa aa aaaaaaaaaa [16] aaaaa aa aa-aaaa aaaaaaaa Aaaaaaa aaa aaaaaaa AAA-800 aaaaaaaaaa. Aaa Aaaaaaa aaaaaa aa aaaaaaa aaa aaaaa aaaaaaaa aaaaa aaa aaaa aaaaaa aa aaa aaaaaaaa aaaa aa aaaa aaaaaaaaa aaaaaaa aaaaa aaaaa aaa aa aaaa aaaaaaaaaaaaa. Aaaaaaaaaaa, aaaa AAAA Aaaaaaaaa Aaaaaa aa aaaaaaaa aa aaa aaaaaaaa aaaa aaaa a aa-aaaaaa aaaaaaaaaa aaaaaaaaa (AA). Aaa AA aaaaaaaa aaa aaaa aaaaaa AaAaA aaaaaaaaa aa aaa 5-aaaaa aaaaaaaa. Aa aaa aaaa aaaaaaaa aaaaaaa (aaaaa 1) aaa 12 aa aaaaa aaa. Aaaa a aaaaa aaaaaa aa aaaaa 300 aa aaa aaaaaa aa 47 Aa, aaa AA aaa aa aaaaaaa aa aaaaaaaaaa aa aa aaaa aaaaaa aa aaaaaaaa aaa aaaaaaaa aa-aaaaaaaaaaaa aa aaa aaaaaaaa aaaaaaaaaa aaaaaa aaaaaaaaaaa aaaa aa aaaaa.</w:t>
      </w:r>
    </w:p>
    <w:p w:rsidR="008E78BD" w:rsidRDefault="008E78BD" w:rsidP="00E16205">
      <w:pPr>
        <w:pStyle w:val="BodyTextIndent"/>
        <w:rPr>
          <w:lang w:val="en-US"/>
        </w:rPr>
      </w:pPr>
    </w:p>
    <w:p w:rsidR="00105373" w:rsidRPr="008E78BD" w:rsidRDefault="00105373" w:rsidP="00E16205">
      <w:pPr>
        <w:pStyle w:val="BodyTextIndent"/>
        <w:rPr>
          <w:lang w:val="en-US"/>
        </w:rPr>
      </w:pPr>
    </w:p>
    <w:p w:rsidR="00B9667B" w:rsidRDefault="00B9667B" w:rsidP="009C03F0">
      <w:pPr>
        <w:pStyle w:val="BodyTextIndent"/>
        <w:jc w:val="center"/>
      </w:pPr>
      <w:r>
        <w:t>Table 1: AAAA.AA Aaaaaaaa Aaaaaaaaaaaaaa</w:t>
      </w:r>
    </w:p>
    <w:p w:rsidR="00105373" w:rsidRDefault="00105373" w:rsidP="00164209">
      <w:pPr>
        <w:pStyle w:val="BodyTextIndent"/>
        <w:rPr>
          <w:kern w:val="16"/>
        </w:rPr>
      </w:pPr>
    </w:p>
    <w:p w:rsidR="00164209" w:rsidRDefault="00164209" w:rsidP="00164209">
      <w:pPr>
        <w:pStyle w:val="BodyTextIndent"/>
        <w:rPr>
          <w:kern w:val="16"/>
          <w:lang w:val="en-US"/>
        </w:rPr>
      </w:pPr>
      <w:r>
        <w:t xml:space="preserve">Aa aaaa aaaaaaaaaa aa aaaaaa aa aaa aaaaaaaaaaaaaaa aa aaa aaaaaaaa aaaaa aa AAAA1 aaa AAAA3 aaa aa aaa aaaaaaaaaa aa-aaaaaaaaaaaaa aaaaaaa aaaaaaaa aa aaa aaaaaaaaaa aaaaaaaaaa aaa aa aaa 5-a aaaaaaa aaaaaa aaa aaaaa aaaa aa aaaa aaaaaaaaaaaaa/aaaaaaaaa.  </w:t>
      </w:r>
    </w:p>
    <w:p w:rsidR="008E78BD" w:rsidRDefault="008E78BD" w:rsidP="00FA199A">
      <w:pPr>
        <w:pStyle w:val="JSectionHeading"/>
        <w:rPr>
          <w:rFonts w:cs="Times New Roman"/>
        </w:rPr>
      </w:pPr>
      <w:r>
        <w:rPr>
          <w:rFonts w:cs="Times New Roman"/>
        </w:rPr>
        <w:t xml:space="preserve">Absorbed doses </w:t>
      </w:r>
      <w:r w:rsidR="00FA199A">
        <w:rPr>
          <w:rFonts w:cs="Times New Roman"/>
        </w:rPr>
        <w:t>Characteristics</w:t>
      </w:r>
    </w:p>
    <w:p w:rsidR="008E78BD" w:rsidRDefault="008E78BD" w:rsidP="00811296">
      <w:pPr>
        <w:pStyle w:val="BodyTextIndent"/>
        <w:rPr>
          <w:rStyle w:val="JBodyTextIndentChar"/>
        </w:rPr>
      </w:pPr>
      <w:r>
        <w:t xml:space="preserve">Aa aaa AAAA.AA aaaaaaaa, aaa AAAA3 aaaaaa aa aaaaaaa aaaaaaaaaa aa aaa AAAA1 aaaaaa. Aaa Aaaaaa aaaaa aa aaaa aaaaaaa aaa aaaaaaaaa aaaaaaaaa aaaaa aaa aaaaa aa AAAA1 aaaaaaaaaaaaa aaaa aaa aaaaaaaa aaaa aa aaaaaaaaaaa aaaaaaaaaa aaaaaaa aaaa AAAA aaaaaaa aaaaaa aaaaa aaaaaa. </w:t>
      </w:r>
    </w:p>
    <w:p w:rsidR="00802528" w:rsidRDefault="005E7986" w:rsidP="00811296">
      <w:pPr>
        <w:pStyle w:val="BodyTextIndent"/>
        <w:rPr>
          <w:rStyle w:val="JBodyTextIndentChar"/>
        </w:rPr>
      </w:pPr>
      <w:r>
        <w:t xml:space="preserve">Aaa aaaaa aa aaaa aaaaaaaa aaaa aaaa aaaaaaaa. Aaa aa-aaaaaa “aaaaaaaa aaaaaa” aaa aaaaaaa aa a aaaaa aaaa aa aaa aaaaaaaaaa aaaaa aaaaaa a aaaaa aaaa aaaaaaaa, aa aaaaa aa Fig. 1A aaa aaa aaaaa Aaaaaaa aaaaaaaaa aa aaa aaaaaaaaaa aa aaaa#3 aaa aaaa#4 aa AAAA1. Aaaaa </w:t>
      </w:r>
      <w:r>
        <w:lastRenderedPageBreak/>
        <w:t>aaaaaa aaa aaaaaa aaaa aaa aa aaaaaaaa aaaa aaaaaaaa, aaaaaa aa aaaa aaaaaa aa aaaaaaaaaa aaa aaaaaaaaaaa aaa/aa aaa aaaaa aaaaaaaaaa. Aaaaaaa aaaaa aaaaaaaa aaaaaa aaa aaaaaaaa aaaaaaaaaaaaaa aa aaaaaaa aaaaaaaaaa aaaaaaaaa aaaaaaaa aaa aaa aaaaa aaaaaaaaa aaaaa aa aaaa aaaaaaa aaaaaa aaaaaaa aaa aaaaaaaaaa aaaaaaaaa, aa aaaaaaaaaaaa aa Fig. 1A. Aaaaaaaa aaaaaa aaa aa aaaaaaaaa aa aaaaaaa aaaaaaaaaa aaaaaaa-aaaaaaaa aaaa aa aaaaaaa aaaaaaaaa aaaa aaaaaa aaa aaaaa aaaa aaaaaaa.</w:t>
      </w:r>
    </w:p>
    <w:p w:rsidR="00802528" w:rsidRDefault="00802528" w:rsidP="00802528">
      <w:pPr>
        <w:pStyle w:val="BodyTextIndent"/>
        <w:rPr>
          <w:rStyle w:val="JBodyTextIndentChar"/>
        </w:rPr>
      </w:pPr>
      <w:r>
        <w:t>Aaa aaaaaa aaaa aaa aaa aaaaaaaa aa aaaaaaaa aaaaa aaaaaaaa aa a aaaa aaa aaaaaa aaaa aa a aaaaaaaa aa aaaa aaa Fig. 1A aaaaaaaaaaa aaaa aaaa aaa aaa 5-a aaaaaaa aaaaaaa aa aaaa#27 aa AAAA1. Aaaa aaaaaaaaa aa aaaaaaaaaaaa aaaa aaaaaa aaaaaa aaaa aaaaaaaaaa aa aaaaa aaaaaaaaaaaa aaaaaa aa aaa aaaaaa aa aaaa aaaaaaaaa. A aaaaa aaaaaa aaaaaaaa aaaa aaaa aaa aaaaaa aa aaaaaaa aa aaaa.</w:t>
      </w:r>
    </w:p>
    <w:p w:rsidR="00737484" w:rsidRDefault="00737484" w:rsidP="00802528">
      <w:pPr>
        <w:pStyle w:val="BodyTextIndent"/>
        <w:rPr>
          <w:rStyle w:val="JBodyTextIndentChar"/>
        </w:rPr>
      </w:pPr>
    </w:p>
    <w:p w:rsidR="00A93229" w:rsidRDefault="00A93229" w:rsidP="00811296">
      <w:pPr>
        <w:pStyle w:val="BodyTextIndent"/>
        <w:rPr>
          <w:rStyle w:val="JBodyTextIndentChar"/>
        </w:rPr>
      </w:pPr>
    </w:p>
    <w:p w:rsidR="00811296" w:rsidRDefault="00802112" w:rsidP="00811296">
      <w:pPr>
        <w:pStyle w:val="BodyTextIndent"/>
        <w:rPr>
          <w:rStyle w:val="JBodyTextIndentChar"/>
        </w:rPr>
      </w:pPr>
      <w:r>
        <w:t xml:space="preserve">    </w:t>
      </w: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155363" w:rsidRDefault="00155363" w:rsidP="00155363">
      <w:pPr>
        <w:pStyle w:val="BodyTextIndent"/>
        <w:rPr>
          <w:rStyle w:val="JBodyTextIndentChar"/>
        </w:rPr>
      </w:pPr>
    </w:p>
    <w:p w:rsidR="00EF51B1" w:rsidRDefault="00EF51B1" w:rsidP="00155363">
      <w:pPr>
        <w:pStyle w:val="Caption"/>
        <w:jc w:val="left"/>
      </w:pPr>
    </w:p>
    <w:p w:rsidR="00155363" w:rsidRDefault="00155363" w:rsidP="0037041C">
      <w:pPr>
        <w:pStyle w:val="Caption"/>
        <w:jc w:val="both"/>
      </w:pPr>
      <w:r>
        <w:t>Figure 1: Aaaaaaaa aaaa aaaaaaaaa aaa “aaaaaaaa aaaaaa” (A) aaa aaa aaaaaaaaaa aaaaaa (A) aa aaaaaaaaa aaaaa aaaa 300 aa 1200 aaaaaaa aaa aaaaaa aaa 0.5 aA.</w:t>
      </w:r>
    </w:p>
    <w:p w:rsidR="00D87980" w:rsidRDefault="00D87980" w:rsidP="00155363">
      <w:pPr>
        <w:pStyle w:val="BodyTextIndent"/>
        <w:rPr>
          <w:rStyle w:val="JBodyTextIndentChar"/>
        </w:rPr>
      </w:pPr>
    </w:p>
    <w:p w:rsidR="006823FD" w:rsidRDefault="00155363" w:rsidP="00155363">
      <w:pPr>
        <w:pStyle w:val="BodyTextIndent"/>
        <w:rPr>
          <w:rStyle w:val="JBodyTextIndentChar"/>
        </w:rPr>
      </w:pPr>
      <w:r>
        <w:t xml:space="preserve">Aa aaaa aaaaaaaa aaa AAAA1 aaaa aaaaaaaa aaaaaa aaaaaa aaaa aaaaaaaaa aaaa aaa aa aaaaaaa aaaaa aaaaaaa aaa aaaaa aaaaaa aaaaa aa aaaaaaaaaaa aaaaaaa aaaa AAAA Aaaaaa. Figure 2 aaaaaaaaaa aa aaaa AAAA1 aaaaaaaaa aaaaaaa aaa aaaaa aaaaaaa aaa aaaa aaaaa aaa aaaaaa aaaaa aaa aaaaaaaa aaaa aaaaaaaaa aaaa aaaaaaaaa aaaaa aaaa 300 aa 5000 aaaaaaa aaa aaaaaa. Aaaaaa aaaaa aaaaaaaaaa aaa aaaaaaaa aa aaaaa#3-31 aaaa aaaaaa aa 12-13 aa aaa aaaaa aaaaaaaa aa aaaaa#32-37 aaaa aaaaaaaaaa aaaaaa aa 220 aa aaa. Aaa aaaaaaa aaaaaaa aaaa a aaaaaaaa aa aaaaaa aaaaaaaa aaaaa aa aaa aaaaaa aaaa aa AAAA1 aaaaa aaa aaaaaaaaaaa aa aaa aaaaaaaaa aaaa. Aaa aaaa aaaaaaaa aa aaaa aaaaaaaaaa aaaaaaa aa aaaaa aa aa </w:t>
      </w:r>
      <w:r>
        <w:t>aaaaaaaaaaaaa aaaaaaaaaaaa aa aaa aaaaaaaaaaa aaaaaa aaaaaaa AAAA1.</w:t>
      </w:r>
    </w:p>
    <w:p w:rsidR="00840DC8" w:rsidRDefault="000C02A8" w:rsidP="00155363">
      <w:pPr>
        <w:pStyle w:val="BodyTextIndent"/>
        <w:rPr>
          <w:rStyle w:val="JBodyTextIndentChar"/>
        </w:rPr>
      </w:pPr>
      <w:r>
        <w:t xml:space="preserve">Aaaaaa aaaaaaaa aaaaa aaa aaaaa aaa aaaaaa aaaaaaaaaa aaaaa aa aaaaaa aaaaaaaaaaa aaaaaa aaaaaaa aaaaaa aaaaaaaaa aaa aaa 5-a aaaaaaaa. Aaa aaaaaaa aaa aaa aaaaaa aaaa aaaaa aaaaaaa aaaaaaaaaa aaaaaaaaa aaaa aa aa aaaaaaaaa aaa aaaaaaa aaa aaaaaaaaa aaaaaaa. Aaaaaaaaa aa aaaaaaaaaa aaaaaaaaaaaaa aa aaa aaaaaaaa, aaaaaaaaaaaaa aaaaaaaaaa aaa aaaaaa aaaaaaaa aaaa aaaaaaaa aa aaaaaaaaaa aaaaa aaaaaaaa aa-aaaaaaaaa aa aaaaaaaaaaa aaaaaaa aaa aaaaaaaa aaaaa aaaaaaaaaaa aaa Aaaa Aaaaa Aaaaaaaaa. Aaa aaaaaaaa aaaaaaaa aa aaaaaa aaaaaaaaa aaaaa aaaaa aaa AAAA aaaaaaaaaa aaaaaaa aaa aa aaaaaaaaaa aa aaaa aaaaaa aaa aa Aaaa aaa/aa a-aaa aaaaaaaaaa. Aaa aaaaaaaaa aa aaa aaaaa (a-aaaa) aaa aaaaaaa aaaaaa (aaaaaaaaa) aaaaaaaa aaaaaaaaa aaaaaaaaaa aa aaa aaaaaaaa aaaaaaaa aa aaaaaaaaaa aaaaaaaa aaaaa aaaaa aa aaaaaaaa aa aaaaaaaaaaaaaa aaaaaaaaa Aaaaaaa aaaaaaaaaa aaa/aa aaaaaaaaa aaa aaaaaaaaa aaaaaaaa aaaaa aaaaaaaa aaa aaaaa aaaaaaaaa. Aaaaaaa aaa aa aaaaaaaa aaaa, aaaa aa, Aaaa aaaaaaaa aaaaaaa aaa aaaaaaaaaa aa aaaaaaaaa aa aaaaaaaa aaa aa aaaaaa aaaaaaa, aa aaaa aa aaaaaaa aaa aa aaaa aaaaaaaa aaaaaaaaaaa aaaaaa aa aaaaaaaaaa aaa aaaaaaaaaaa.  </w:t>
      </w:r>
    </w:p>
    <w:p w:rsidR="00815C26" w:rsidRDefault="00815C26" w:rsidP="00155363">
      <w:pPr>
        <w:pStyle w:val="BodyTextIndent"/>
        <w:rPr>
          <w:rStyle w:val="JBodyTextIndentChar"/>
        </w:rPr>
      </w:pPr>
    </w:p>
    <w:p w:rsidR="005430F3" w:rsidRDefault="005430F3" w:rsidP="00155363">
      <w:pPr>
        <w:pStyle w:val="BodyTextIndent"/>
        <w:rPr>
          <w:rStyle w:val="JBodyTextIndentChar"/>
        </w:rPr>
      </w:pPr>
    </w:p>
    <w:p w:rsidR="005978E6" w:rsidRDefault="006C08CF" w:rsidP="00155363">
      <w:pPr>
        <w:pStyle w:val="BodyTextIndent"/>
        <w:rPr>
          <w:rStyle w:val="JBodyTextIndentChar"/>
        </w:rPr>
      </w:pPr>
      <w:r>
        <w:t xml:space="preserve">   </w:t>
      </w:r>
    </w:p>
    <w:p w:rsidR="005978E6" w:rsidRDefault="005978E6"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DB5AF1" w:rsidRDefault="00DB5AF1" w:rsidP="00155363">
      <w:pPr>
        <w:pStyle w:val="BodyTextIndent"/>
        <w:rPr>
          <w:rStyle w:val="JBodyTextIndentChar"/>
        </w:rPr>
      </w:pPr>
    </w:p>
    <w:p w:rsidR="006C08CF" w:rsidRDefault="00847FDC" w:rsidP="0037041C">
      <w:pPr>
        <w:pStyle w:val="Caption"/>
        <w:jc w:val="both"/>
      </w:pPr>
      <w:r>
        <w:t>Figure 2: AAAA1 aaaa aaaa aaa aaaaaa aaaa aaaaaa aaaaaaaa aaaaaaaaa aaaaa aa aaaaaaaaa aaaaaaaaaa aaaaa. Aaaa#1 aaaaaaaaaaa aa aaa AA aaaaaaaa.</w:t>
      </w:r>
    </w:p>
    <w:p w:rsidR="00323420" w:rsidRDefault="00143776" w:rsidP="00323420">
      <w:pPr>
        <w:pStyle w:val="JSectionHeading"/>
        <w:rPr>
          <w:rFonts w:cs="Times New Roman"/>
        </w:rPr>
      </w:pPr>
      <w:r>
        <w:rPr>
          <w:rFonts w:cs="Times New Roman"/>
        </w:rPr>
        <w:t xml:space="preserve">De-magnetization effects </w:t>
      </w:r>
    </w:p>
    <w:p w:rsidR="00E40391" w:rsidRDefault="00847FDC" w:rsidP="00323420">
      <w:pPr>
        <w:pStyle w:val="BodyTextIndent"/>
        <w:rPr>
          <w:rStyle w:val="JBodyTextIndentChar"/>
        </w:rPr>
      </w:pPr>
      <w:r>
        <w:t xml:space="preserve">Figure 3A aaaaaaaaaaa aaa aaaaaaaa aaaaaaaa aaaaa aaaaaaaaaaa aa aaa aaaaa aa aaa AAAA3 AA aaaaa aaaaaaaa aaaaaaaa aaaaa aa aa 4.4 aAa aa aaa aaaaa aaaaaa. Aaaa aaaaaa 1 aaaaaaaaaaa aa aaa aaaaaaaa aaaa. Aaa aaaaa aaa aaaaaa aaaaa aaaa aa aaaa aaaaa aa-aaaaaaaaaaaaa aaaaaaa. Aaaaa #3 aa #6 aaa aaa aaaa aa-aaaaaaaaaa aaaa aaaa#3 aaa aaaa#4 aaaaaaaaaa aaaaaaaa aaaaaaaaa aaaaaa aaaa 3.5%. Aaa aaaa aaa aaaaa aaaa aaaaaaaaaaaaa aa aaaaaaaa aaaaa aaaaaaaaaaa aaaaaaaaaa a aaaaaaaaa aaaaaa aa aaa aaaaaaaaa aa aaa aaaaaaaa aaaaa. Aa aaaaaa aaaa aaa aa aaaaaaaaa aaaa aaaaaa aaaaaaaaa aaaaa aaaa aaaaaaaa aaaaaaaaaaa. Figure 3A aaaaaaaa aaa aa-aaaaaaaaaaaaa aaaa aa aaaaa #3 aa #6 aa aaaaaaaa aa aaa aaaaaaaa aaaaa aaa aaa aa-aaaaaaaaaaaa aaaaaaaaa aa aaa aaaaa aaaa aa aaaaaaaaa aa AAAA1 aaa AAAA3 Aaaaaaaaaa Aaaaaaaaaa. A aaaaaa aaaaaaaa aaaaaaaaaaa </w:t>
      </w:r>
      <w:r>
        <w:lastRenderedPageBreak/>
        <w:t xml:space="preserve">aa aaaaaaaa aa aaaaaaaa aaaa aaaaa aa aaaaa. Aaaa aaaaaaa aa aaaaaaaaaaa aa aaaaaaa aaaaaaaa aaaa aaaaa aa 55 Aa aa aaa 5-a aaaaaaaaa aaaaaaaa aaa aa aaaaaaaaaaaa aaaaaa aa aaaaaaaa aaaaaa aa   aaaaa aa aaaaaaa Aaaa aaaaaa aaaaaaaaaaaa aaa A-aaaaaaaaa aaaaaaaaaaaaa. Aaa aaaaaaaa aaaa aaaaaaaaaa aa aaa aaaaaa-aaaaaaaa aaaaaaaa aa Aaaaaa aaaaaaaa aaa aaa aaaaa aaaaaaaaaaa aaaaaaa AA aaa 5-a aaaaaaaa aaaa aaaaaa aa aaaaaaa aaaaaaa aaa aaaaaaaa aa aaaa aaaaaaa aaaaaaaa aaaaa aaa aaaaaa aaaaaaaaa.    </w:t>
      </w:r>
    </w:p>
    <w:p w:rsidR="00645726" w:rsidRDefault="00645726" w:rsidP="00323420">
      <w:pPr>
        <w:pStyle w:val="BodyTextIndent"/>
        <w:rPr>
          <w:rStyle w:val="JBodyTextIndentChar"/>
        </w:rPr>
      </w:pPr>
    </w:p>
    <w:p w:rsidR="00737484" w:rsidRDefault="00737484"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323420" w:rsidRDefault="00323420" w:rsidP="00323420">
      <w:pPr>
        <w:pStyle w:val="BodyTextIndent"/>
        <w:rPr>
          <w:rStyle w:val="JBodyTextIndentChar"/>
        </w:rPr>
      </w:pPr>
    </w:p>
    <w:p w:rsidR="00BC522F" w:rsidRDefault="00BC522F" w:rsidP="0037041C">
      <w:pPr>
        <w:pStyle w:val="Caption"/>
        <w:jc w:val="both"/>
      </w:pPr>
      <w:r>
        <w:t>Figure 3: Aaaaaaaa aaaaaaaaaaa aa aaa (A) AAAA3 AA aaa (A) aaa aaaaa #3 aa #6 aa aaaaaaaa aa aaaaaaaa aaaaa.</w:t>
      </w:r>
    </w:p>
    <w:p w:rsidR="00323420" w:rsidRDefault="00323420" w:rsidP="00323420">
      <w:pPr>
        <w:pStyle w:val="BodyTextIndent"/>
        <w:rPr>
          <w:rStyle w:val="JBodyTextIndentChar"/>
        </w:rPr>
      </w:pPr>
    </w:p>
    <w:p w:rsidR="00943950" w:rsidRDefault="004A2556" w:rsidP="00323420">
      <w:pPr>
        <w:pStyle w:val="BodyTextIndent"/>
        <w:rPr>
          <w:rStyle w:val="JBodyTextIndentChar"/>
        </w:rPr>
      </w:pPr>
      <w:r>
        <w:t>Aaa 5-a aaaaaaa aaaaaaa aa aaaa#3 aa AAAA1 aaa aa-aaaaaaaa aaaaa 230 Aa aaaaaaaa aaaaaaaa aaaa. Aaaaaaaa aaaaa aaaaaaaaa aaaaaaaaaaaa aaaaaaaaa aaaa aaaaaa aaaa aaaaaaaaa [17] aaaa aaaaaaaa aa aaa aaaa aaaaa aa aaaaaaaaa. Aaa aaaaaaaaaa aaaaa aaaaaaaaa aaaaaaaa aaaaaaaaa aaaaa aaa aaaaaaaa aaaaa aaaaaaaaa aaaaaa a aaaaaaaaa aa aa aa 0.037 A.aa. Aaaa aaa aaaaaaaaa aaaaaa aa aaaaaaa aaaa aa aaa aaaaaaaa/aaaaaaaa aaaa, aa aaaa aa Fig. 4. Aaa aaaaaaa aaa aaa aaa aaaa aaaaaaaaa aaaaaaaaaaaa aaaaa aa aaa aaa aaaaa aaa aaaaaaaaaa aa aaaaaaaaa aaa aaaa aaaaaaaaaa aaaaaaaaaaaa. A aaaaaaaa aaaaa aaaaaaaaaaa aa aa aa   aaa aaa aaaaa 4 aaaaaaaa aaaaa aa aaa aaaaaaaa aaaa aa aaa aaaaaaa aa aaaaaaaa aaaa Aaaa aaaaaa. Aaaa aaaaaaaaaaa aaaa aa 230 Aa aa aaaaaaa aa aaaaaaaa aa aaa AA aaa aaa aaaaaaa aa aaa aaaaaa aaaaa aa Fig. 3A. Aa aaa aaaaaaaa aaaaaaaaaa aa-aaaaaaaaaaaaa aaaaa aaa aaaa aa aaa aaaaaaaa aaaaaaaaaaa aa aaaaaaaaaaa aa aaa aaaaaa aaaaaaaa aa aaa aaaaaaaa aaaaaaaaaa.</w:t>
      </w:r>
    </w:p>
    <w:p w:rsidR="00843E00" w:rsidRDefault="00843E00" w:rsidP="00323420">
      <w:pPr>
        <w:pStyle w:val="BodyTextIndent"/>
        <w:rPr>
          <w:rStyle w:val="JBodyTextIndentChar"/>
        </w:rPr>
      </w:pPr>
      <w:r>
        <w:t xml:space="preserve">Figure 5 aaaaa aaaaaaa aaaaaaaa aaaaa aa aaa aaaaa aaaaaa Aaaaaaa aaa AAAA1 aaa AAAA3. Aaa aaaaa aaaaaaaaaaa aaaaaa aa aaaaa 0.5 A aaaa aaaaaa aa 1.2 aaa 0.7 aA aa AAAA1 aaa AAAA3, aaaaaaaaaaaa. Aaaaaaa aaaaaaaa aaaa aaaaa aaaaaa aaaa aaa aaaaaaa 55 Aa aaaaaaaa aaaaa. Aaa aaaaaaaaaaa aa aaaaaaaaa aaaa </w:t>
      </w:r>
      <w:r>
        <w:t>aaaaaaaaa aaaa aaaa aaaaaaaa aaaaaa aaaaaa aaaa aaaaaaaa aaaaaa aa a aaaaaaaaa aa aaaaaaaaa aaaa aa aaa 5-a aaaaaaaa. Aaaaaaaaaaaa, a aaaa aa aaaaaaaa aa aaaaa aaaaa aaaaaaaa aa aa aaaa aa aaaaaaaa aaaaaaaa aa aaaaaaaaaa aaaaaa aa-aaaaaaaaaaa aa aaaaaaaaaaaaa aaaaaaaaa aa aaaaa aa aaaaaaaaa aaa AAAA.AA aaaaaaaaa aaaaaaa aa a aaaa-aaaa aaaaaaaa aa aaaa aa aaaaaaaaaaa aaaaaaaa aaaaaaaaa aaaaaaaaa.</w:t>
      </w: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5C04F0" w:rsidRDefault="005C04F0" w:rsidP="00323420">
      <w:pPr>
        <w:pStyle w:val="BodyTextIndent"/>
        <w:rPr>
          <w:rStyle w:val="JBodyTextIndentChar"/>
        </w:rPr>
      </w:pPr>
    </w:p>
    <w:p w:rsidR="00F965F4" w:rsidRDefault="00F965F4" w:rsidP="00323420">
      <w:pPr>
        <w:pStyle w:val="BodyTextIndent"/>
      </w:pPr>
    </w:p>
    <w:p w:rsidR="00584178" w:rsidRDefault="00584178" w:rsidP="0037041C">
      <w:pPr>
        <w:pStyle w:val="BodyTextIndent"/>
        <w:ind w:firstLine="0"/>
      </w:pPr>
    </w:p>
    <w:p w:rsidR="005C04F0" w:rsidRDefault="000C02A8" w:rsidP="0037041C">
      <w:pPr>
        <w:pStyle w:val="BodyTextIndent"/>
        <w:ind w:firstLine="0"/>
        <w:rPr>
          <w:rStyle w:val="JBodyTextIndentChar"/>
        </w:rPr>
      </w:pPr>
      <w:r>
        <w:t>Figure 4: Aaaaaaaaaa aaaaaaaa aaaaa aaaaaaaa aaaaaaa aaa aaaa aa Aaaa#3-AAAA1 aaaaaaa aaaaa aaaaaaa aa aaaaa 230 Aa.</w:t>
      </w:r>
    </w:p>
    <w:p w:rsidR="009626E7" w:rsidRDefault="00067758" w:rsidP="00323420">
      <w:pPr>
        <w:pStyle w:val="BodyTextIndent"/>
        <w:rPr>
          <w:rStyle w:val="JBodyTextIndentChar"/>
        </w:rPr>
      </w:pPr>
      <w:r>
        <w:t xml:space="preserve"> </w:t>
      </w:r>
    </w:p>
    <w:p w:rsidR="00124ECB" w:rsidRDefault="00124ECB" w:rsidP="00323420">
      <w:pPr>
        <w:pStyle w:val="BodyTextIndent"/>
        <w:rPr>
          <w:rStyle w:val="JBodyTextIndentChar"/>
        </w:rPr>
      </w:pPr>
    </w:p>
    <w:p w:rsidR="00943950" w:rsidRDefault="00943950" w:rsidP="00323420">
      <w:pPr>
        <w:pStyle w:val="BodyTextIndent"/>
        <w:rPr>
          <w:rStyle w:val="JBodyTextIndentChar"/>
        </w:rPr>
      </w:pPr>
    </w:p>
    <w:p w:rsidR="008876CB" w:rsidRDefault="008876CB"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943950" w:rsidRDefault="00943950" w:rsidP="00323420">
      <w:pPr>
        <w:pStyle w:val="BodyTextIndent"/>
        <w:rPr>
          <w:rStyle w:val="JBodyTextIndentChar"/>
        </w:rPr>
      </w:pPr>
    </w:p>
    <w:p w:rsidR="00124ECB" w:rsidRDefault="00124ECB" w:rsidP="00323420">
      <w:pPr>
        <w:pStyle w:val="BodyTextIndent"/>
        <w:rPr>
          <w:rStyle w:val="JBodyTextIndentChar"/>
        </w:rPr>
      </w:pPr>
    </w:p>
    <w:p w:rsidR="00124ECB" w:rsidRDefault="00124ECB" w:rsidP="00323420">
      <w:pPr>
        <w:pStyle w:val="BodyTextIndent"/>
        <w:rPr>
          <w:rStyle w:val="JBodyTextIndentChar"/>
        </w:rPr>
      </w:pPr>
    </w:p>
    <w:p w:rsidR="00DD64A3" w:rsidRDefault="00847FDC" w:rsidP="0037041C">
      <w:pPr>
        <w:pStyle w:val="BodyTextIndent"/>
        <w:ind w:firstLine="0"/>
        <w:rPr>
          <w:kern w:val="16"/>
        </w:rPr>
      </w:pPr>
      <w:r>
        <w:t>Figure 5: Aaaaa aaaaaaaa aaaaa aa aaaaaaaaaaa aaaaa aaa AAAA1 aaa AAAA3 aaaaa aaa aaaaa aaaa aa aaaaaaaaa.</w:t>
      </w:r>
    </w:p>
    <w:p w:rsidR="00323420" w:rsidRDefault="00323420" w:rsidP="00323420">
      <w:pPr>
        <w:pStyle w:val="JSectionHeading"/>
        <w:rPr>
          <w:rFonts w:cs="Times New Roman"/>
        </w:rPr>
      </w:pPr>
      <w:r>
        <w:rPr>
          <w:rFonts w:cs="Times New Roman"/>
        </w:rPr>
        <w:t xml:space="preserve">Conclusion </w:t>
      </w:r>
    </w:p>
    <w:p w:rsidR="007E5128" w:rsidRDefault="007E5128" w:rsidP="005D42C1">
      <w:pPr>
        <w:pStyle w:val="BodyTextIndent"/>
      </w:pPr>
      <w:r>
        <w:t xml:space="preserve">Aaa aaaaaa aa aaaaaaaaaaaaaaa aaaaaaaaaaaa aa AAA aaaaaaaaaa aaaaaaa aaaaaaaa aaaaa aaaa aaaaaa aaaaaaaaaa aaaa aaa aaaaaaaaaaa aaaaaa aaaaaaaaa aaaaaaa Aaaaaaaaaa. Aaaaaaaaa aaaaaa aaa aaaa aaaaaaaaaaa aa aaaaaaaaa aaaaaaa aaaaa aa aaaaaaaaa aaaaaa aaaaaaaaaaaa. Aa aaa aaaaa aaaa aa aaaaaaaaa aa aaaa aaaa aaaaaa aaaaaaaa aaaaa aa aaaaaaaaaa aaaaaaa aa aaa aaaaaaaaaa aaa aa AAAA1 aa aaaaaaaa aa aaaaaaaa aa aaa aaaaaaaa aaaa aaaa aaaaaa aa aaaaaa aaaaaaaaaa. Aaa aaaaa aaa aaaaaaaaaaaa aa aaa aaaaaaaaaaa aaaaaa. Aa-aaaaaaaaaaaaaa aaaaaa aaaa 3.5% aaa aaaaaaaa aa aaa aaaaaaaaaa aaaaaaaaaa aaa aaaaaaaaaa aa aaaaaaaa aaaaaaaaaaa aa aaa aaaaaaaa aaaa aa a 5-a aaaaaaa aa aaaaaaaa. Aaaaaaaaa aaaaaaaaaaa aaa aaaaaaaaa aaa aaaaaaaa aa aaaaaaaaaaaaa aaaaaa aaaaaaaa aaaaaaaaa aaa aaaaaaa aaaaaaaaaaa aa aaa Aaaaaaaaa Aaaaaaa.  </w:t>
      </w:r>
    </w:p>
    <w:p w:rsidR="00323420" w:rsidRDefault="00DD64A3" w:rsidP="00323420">
      <w:pPr>
        <w:pStyle w:val="JSectionHeading"/>
        <w:rPr>
          <w:rFonts w:cs="Times New Roman"/>
        </w:rPr>
      </w:pPr>
      <w:r>
        <w:rPr>
          <w:rFonts w:cs="Times New Roman"/>
        </w:rPr>
        <w:lastRenderedPageBreak/>
        <w:t>R</w:t>
      </w:r>
      <w:r w:rsidR="00323420">
        <w:rPr>
          <w:rFonts w:cs="Times New Roman"/>
        </w:rPr>
        <w:t>eferences</w:t>
      </w:r>
    </w:p>
    <w:p w:rsidR="00323420" w:rsidRDefault="00323420" w:rsidP="00E70BB8">
      <w:pPr>
        <w:pStyle w:val="JACoWReference1-9when10Refs"/>
      </w:pPr>
      <w:r>
        <w:t>[1]</w:t>
      </w:r>
      <w:r>
        <w:tab/>
        <w:t>A. Aaaaaaaaa aa aa., Aaaaaaaaa Aaaaaa Aaaaaa AAAA 2006-097, Aaaa 2007.</w:t>
      </w:r>
    </w:p>
    <w:p w:rsidR="00323420" w:rsidRDefault="00323420" w:rsidP="00E70BB8">
      <w:pPr>
        <w:pStyle w:val="JACoWReference1-9when10Refs"/>
      </w:pPr>
      <w:r>
        <w:t>[2]</w:t>
      </w:r>
      <w:r>
        <w:tab/>
        <w:t xml:space="preserve">A. Aaaaaaaaaaaaa aa aa., Aaaaaaaaa Aaaaaa Aaaaaa AAAA 2011-152, Aaa. 2011. </w:t>
      </w:r>
    </w:p>
    <w:p w:rsidR="00A42D87" w:rsidRDefault="00A42D87" w:rsidP="00E70BB8">
      <w:pPr>
        <w:pStyle w:val="JACoWReference1-9when10Refs"/>
      </w:pPr>
      <w:r>
        <w:t>[3]</w:t>
      </w:r>
      <w:r>
        <w:tab/>
        <w:t xml:space="preserve">A. Aaaaaa aa aa., AAA aaaaaaaaaaa aaaaaaaa aa aaa Aaaaaaaa AAAA, aaaaaaaaa aa AAAA-2018, Aaaaaaaaa, Aaaaaa, Aaaaa-Aaa 2018, aaaaa AAAAAA2, aaaaaaaaaaa. </w:t>
      </w:r>
    </w:p>
    <w:p w:rsidR="00AF6097" w:rsidRDefault="00FE6DF2" w:rsidP="00E70BB8">
      <w:pPr>
        <w:pStyle w:val="JACoWReference1-9when10Refs"/>
        <w:rPr>
          <w:rStyle w:val="CaptionChar"/>
          <w:szCs w:val="18"/>
        </w:rPr>
      </w:pPr>
      <w:r>
        <w:t>[4]</w:t>
      </w:r>
      <w:r>
        <w:tab/>
        <w:t xml:space="preserve">A. Aaaaaaa aa aa, “Aaaaaa aaa aaaaaaaa aaaaaaaaa aaaaaa aa AaAaA aaaaaaaaa aaaaaa aaaaaaaaa aaaaa aaa aaaaa aa aaaaaaaaa”. Aaa. Aaaaaaaaaa Aaaaa. 66, 1946 (1995). </w:t>
      </w:r>
    </w:p>
    <w:p w:rsidR="005A17AC" w:rsidRDefault="005A17AC" w:rsidP="00E70BB8">
      <w:pPr>
        <w:pStyle w:val="JACoWReference1-9when10Refs"/>
        <w:rPr>
          <w:rStyle w:val="CaptionChar"/>
          <w:szCs w:val="18"/>
        </w:rPr>
      </w:pPr>
      <w:r>
        <w:t>[5]</w:t>
      </w:r>
      <w:r>
        <w:tab/>
        <w:t xml:space="preserve">A. Aaaaaa aa aa, “Aaaaaaaaa aaaaaaaaaaaaaaa aaa aa aaaaaaaaa aaaaaa aa AAAAA”. Aaaaaaaaaaa aa AAAA2008, AAAA129. </w:t>
      </w:r>
    </w:p>
    <w:p w:rsidR="00AF6097" w:rsidRDefault="005A17AC" w:rsidP="00E70BB8">
      <w:pPr>
        <w:pStyle w:val="JACoWReference1-9when10Refs"/>
      </w:pPr>
      <w:r>
        <w:t>[6] A.-A. Aaaa aa aa., “Aaaaaaaaa aaaaaaaaa aaaaaa aaaaaaaaaa aa AAAA” aa Aaaa. 36aa Aaa. Aaaa Aaaaaaaa Aaaaa Aaaa. (AAA’14), Aaaaa, Aaaaaaaaaaa, Aaa. 2014, aaaaa AAA046.</w:t>
      </w:r>
    </w:p>
    <w:p w:rsidR="0054766C" w:rsidRDefault="005A17AC" w:rsidP="00E70BB8">
      <w:pPr>
        <w:pStyle w:val="JACoWReference1-9when10Refs"/>
      </w:pPr>
      <w:r>
        <w:t>[7] A. Aaaaa aa aa., “Aaaaaaaaa aaaaaa aa aaaaaaaaaa aa AaaaaAAA”, aa Aaaa. AAAA’14, Aaaaaaa, Aaaaaaa, Aaa. 2014, aaaaa AAAAA035.</w:t>
      </w:r>
    </w:p>
    <w:p w:rsidR="00AF6097" w:rsidRDefault="005A17AC" w:rsidP="00E70BB8">
      <w:pPr>
        <w:pStyle w:val="JACoWReference1-9when10Refs"/>
        <w:rPr>
          <w:rStyle w:val="CaptionChar"/>
          <w:szCs w:val="18"/>
        </w:rPr>
      </w:pPr>
      <w:r>
        <w:t>[8] A. Aaaaa aa aa, Aaaaaaaaa-aaaaaaa aaaaaaaaaaaaa aaaaaaaa aaaaaaa a aaaaa aaaa aaaa aa aaaaaaaaa aaaaaaaaa aaaaaaa. Aaaaaaaaaa Aaaaaaa 6:37937 (2016).</w:t>
      </w:r>
    </w:p>
    <w:p w:rsidR="00AF6097" w:rsidRDefault="005A17AC" w:rsidP="00E70BB8">
      <w:pPr>
        <w:pStyle w:val="JACoWReference1-9when10Refs"/>
      </w:pPr>
      <w:r>
        <w:t>[9] A. Aaaaaaa Aaaaaaa aa aa., Aaaa aaaaaaaaaa aaaaaaa aaa AAAA-AA aaaaaaaaa aaaaaa aaaaaaaaaa. Aaaaaaaaaaa aa AAAA2017, AAAAA134.</w:t>
      </w:r>
    </w:p>
    <w:p w:rsidR="0054766C" w:rsidRDefault="005A17AC" w:rsidP="00E70BB8">
      <w:pPr>
        <w:pStyle w:val="JACoWReference10onwards"/>
      </w:pPr>
      <w:r>
        <w:t>[10] A. Aaaaaaaa aa aa., Aaaaaaaaaa aa aaaaaaaaaaaa aaaaaaa aaaaaaaaa aaaaaaa aaaaaaaaaaaaaaa aaa a aaaaaa aaaaaaa aaaa AaAaA aaaaaaa aa aaa Aaaaaaaa aaaaa aaaaaa. Aaaaaaaaaaa aa AAAA2016, AAAAA036.</w:t>
      </w:r>
    </w:p>
    <w:p w:rsidR="00577D57" w:rsidRDefault="005A17AC" w:rsidP="00E70BB8">
      <w:pPr>
        <w:pStyle w:val="JACoWReference10onwards"/>
        <w:rPr>
          <w:rStyle w:val="CaptionChar"/>
          <w:szCs w:val="18"/>
        </w:rPr>
      </w:pPr>
      <w:r>
        <w:t>[11] A. Aaaaa aa aa, Aa aaaaaaaa aa aaaaaaaaa aaaaaaa aa AaAaA aaaaaaaaa aaaaaaa. Aaaaaaa Aaaaa. aaa Aaaa. Aa Aaaa. Aaa. A 342, 200 (2015).</w:t>
      </w:r>
    </w:p>
    <w:p w:rsidR="0054766C" w:rsidRDefault="005A17AC" w:rsidP="00E70BB8">
      <w:pPr>
        <w:pStyle w:val="JACoWReference10onwards"/>
        <w:rPr>
          <w:rStyle w:val="CaptionChar"/>
          <w:szCs w:val="18"/>
        </w:rPr>
      </w:pPr>
      <w:r>
        <w:t>[12] A. Aaaaa aa aa, Aaaa-aaaaaa aaaaaaaa aaaaaaaaaaa aa AaAaA aaaaaaaaa aaaaaaa: aaaaaaaaaa aa aaaaaaaaa aaaaaa aa aaa aaaaaaaa aaaaaa. Aaaaaaa Aaaaa. aaa Aaaa. Aa Aaaa. Aaa. A 574, 401 (2017).</w:t>
      </w:r>
    </w:p>
    <w:p w:rsidR="00D52B91" w:rsidRDefault="005A17AC" w:rsidP="00E70BB8">
      <w:pPr>
        <w:pStyle w:val="JACoWReference10onwards"/>
      </w:pPr>
      <w:r>
        <w:t>[13] A. Aaaaaaa aa aa., “aaaa aaaaaa aaa aa aaaaa-aaaa aaa aaaaaaaa aaa aaaaaaaaaa aaa Aaaaaaa´a aaaaaa aaaaaaaa aaaaa”, aa AAAA’08, Aaaaa, Aaaaa, Aaa. 2008, aaaaa AAAA064.</w:t>
      </w:r>
    </w:p>
    <w:p w:rsidR="00AF6097" w:rsidRDefault="005A17AC" w:rsidP="00E70BB8">
      <w:pPr>
        <w:pStyle w:val="JACoWReference10onwards"/>
        <w:rPr>
          <w:rStyle w:val="CaptionChar"/>
          <w:szCs w:val="18"/>
        </w:rPr>
      </w:pPr>
      <w:r>
        <w:t>[14]</w:t>
      </w:r>
      <w:r>
        <w:tab/>
        <w:t xml:space="preserve">A. Aaaaa, “Aaaaaaaa aaaa aaaaaaaaaaa aaa aaa Aaaaaaaa AAAA”, aa AAAAA’09, Aaaaa, Aaaaaaaaaaa, Aaa 2009, aaaaa AAAA04. </w:t>
      </w:r>
    </w:p>
    <w:p w:rsidR="00CB1B0D" w:rsidRDefault="005A17AC" w:rsidP="00E70BB8">
      <w:pPr>
        <w:pStyle w:val="JACoWReference10onwards"/>
        <w:rPr>
          <w:rStyle w:val="CaptionChar"/>
          <w:szCs w:val="18"/>
        </w:rPr>
      </w:pPr>
      <w:r>
        <w:t xml:space="preserve">[15] A. Aaaaaaaa aa aa., Aaaaaaa aaaaaaaaa aaaaaa aaaaa aaa aaaa aaaaaaaa aa a aaaaaa aaaaaa aaa aaa AAAAA. Aaaaaaaaa Aaaaaaaaaa Aaaaaaaaa Aaaaaa AAA-08-1, Aaa. 2008. </w:t>
      </w:r>
    </w:p>
    <w:p w:rsidR="0054766C" w:rsidRDefault="005A17AC" w:rsidP="00E70BB8">
      <w:pPr>
        <w:pStyle w:val="JACoWReference10onwards"/>
        <w:rPr>
          <w:rStyle w:val="CaptionChar"/>
          <w:szCs w:val="18"/>
        </w:rPr>
      </w:pPr>
      <w:r>
        <w:t xml:space="preserve">[16] A. Aaaaaaa-Aaaaa aa aa., “Aaaaaaaaaaaaa aa aaa aaa aaaaaa-aaaaaaaaa-aaaaaaaaaa-aaaaaa aa aaa aaa Aaaaaaaa AAAA aaaaaaaa aaaa aaaaa aaaaa aa aaa aaaa-aaaaaaaaaaa-aaaa aaa aaaaa-aaaaaa aaaa aaaaaaaaaaaa”, aaaaaaaaa aa aaa 4aa Aaa. Aaaa Aaaaaaaaaaaaaaa Aaaa. (AAAA’15), Aaaaaaaaa, Aaaaaaaaa, Aaa. 2015, aaaaa AAAAA02. </w:t>
      </w:r>
    </w:p>
    <w:p w:rsidR="008E2568" w:rsidRDefault="00FE6DF2" w:rsidP="00E70BB8">
      <w:pPr>
        <w:pStyle w:val="JACoWReference10onwards"/>
        <w:rPr>
          <w:rStyle w:val="CaptionChar"/>
          <w:szCs w:val="18"/>
        </w:rPr>
      </w:pPr>
      <w:r>
        <w:t>[17]</w:t>
      </w:r>
      <w:r>
        <w:tab/>
        <w:t>A. Aaaaa-Aaaaaa aa aa., Aaaa aaaaaaaa aaaaaaaaaaaa aa aaaaaaaa aaaaa aaaaaaaaa aaa aaa Aaaaaaaa AAAA aaaaaaaaa aaaaaaa. Aaaaaaa Aaaaa. aaa Aaa. A, 833 (2016) 54-60, Aaaa 2016.</w:t>
      </w:r>
    </w:p>
    <w:sectPr w:rsidR="008E2568" w:rsidSect="00323420">
      <w:footnotePr>
        <w:pos w:val="beneathText"/>
        <w:numFmt w:val="chicago"/>
      </w:footnotePr>
      <w:endnotePr>
        <w:numFmt w:val="decimal"/>
      </w:endnotePr>
      <w:type w:val="continuous"/>
      <w:pgSz w:w="11907" w:h="16840" w:code="9"/>
      <w:pgMar w:top="2102" w:right="1138" w:bottom="1080" w:left="1138"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42D1" w:rsidRDefault="008242D1"/>
  </w:endnote>
  <w:endnote w:type="continuationSeparator" w:id="0">
    <w:p w:rsidR="008242D1" w:rsidRDefault="00824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embedRegular r:id="rId1" w:fontKey="{1FFBF39F-8C0B-42B9-A38A-FF8CCFB66F37}"/>
    <w:embedBold r:id="rId2" w:fontKey="{081F0782-1562-4D43-980F-929D956DB550}"/>
    <w:embedItalic r:id="rId3" w:fontKey="{D56F9A28-64F3-4D91-BE68-B9B3C9CE50E0}"/>
    <w:embedBoldItalic r:id="rId4" w:fontKey="{D82306A0-C977-4077-8626-CB886884E52C}"/>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5" w:fontKey="{EDBB158C-0ED9-46C4-A58C-4F4D7A9F2599}"/>
    <w:embedBold r:id="rId6" w:fontKey="{CC10A109-56AD-4780-BC08-F6C950AF4A60}"/>
    <w:embedItalic r:id="rId7" w:fontKey="{6C84ED74-6D6A-4E55-8692-D7736A62A30C}"/>
    <w:embedBoldItalic r:id="rId8" w:fontKey="{BEEFB217-FEAD-49D2-B5AC-370CCBACD40D}"/>
  </w:font>
  <w:font w:name="Tahoma">
    <w:panose1 w:val="020B0604030504040204"/>
    <w:charset w:val="00"/>
    <w:family w:val="swiss"/>
    <w:pitch w:val="variable"/>
    <w:sig w:usb0="E1002EFF" w:usb1="C000605B" w:usb2="00000029" w:usb3="00000000" w:csb0="000101FF" w:csb1="00000000"/>
    <w:embedRegular r:id="rId9" w:fontKey="{8620CA53-9EC9-46B2-985E-84A59877EE47}"/>
  </w:font>
  <w:font w:name="Calibri">
    <w:panose1 w:val="020F0502020204030204"/>
    <w:charset w:val="00"/>
    <w:family w:val="swiss"/>
    <w:pitch w:val="variable"/>
    <w:sig w:usb0="E00002FF" w:usb1="4000ACFF" w:usb2="00000001" w:usb3="00000000" w:csb0="0000019F" w:csb1="00000000"/>
    <w:embedRegular r:id="rId10" w:fontKey="{A5B47D7F-71B6-4565-BA26-34E5F2EA5366}"/>
    <w:embedItalic r:id="rId11" w:fontKey="{FD70580C-6492-432F-8229-26909F998DC7}"/>
  </w:font>
  <w:font w:name="Consolas">
    <w:panose1 w:val="020B0609020204030204"/>
    <w:charset w:val="00"/>
    <w:family w:val="modern"/>
    <w:pitch w:val="fixed"/>
    <w:sig w:usb0="E10002FF" w:usb1="4000FCFF" w:usb2="00000009" w:usb3="00000000" w:csb0="0000019F" w:csb1="00000000"/>
    <w:embedRegular r:id="rId12" w:fontKey="{DA8764CC-60F9-4DA7-B072-A673E8FD4D82}"/>
    <w:embedBold r:id="rId13" w:fontKey="{82D390AA-57D7-4688-A739-0E46941EA3B0}"/>
  </w:font>
  <w:font w:name="Lucida Sans Typewriter">
    <w:panose1 w:val="020B0509030504030204"/>
    <w:charset w:val="00"/>
    <w:family w:val="modern"/>
    <w:pitch w:val="fixed"/>
    <w:sig w:usb0="00000003" w:usb1="00000000" w:usb2="00000000" w:usb3="00000000" w:csb0="00000001" w:csb1="00000000"/>
    <w:embedRegular r:id="rId14" w:fontKey="{6D118A31-05DD-47D2-B73F-2CC4A6ABFCC2}"/>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42D1" w:rsidRDefault="008242D1">
      <w:r>
        <w:separator/>
      </w:r>
    </w:p>
  </w:footnote>
  <w:footnote w:type="continuationSeparator" w:id="0">
    <w:p w:rsidR="008242D1" w:rsidRDefault="008242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558D40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4"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17"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8"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9" w15:restartNumberingAfterBreak="0">
    <w:nsid w:val="694A0248"/>
    <w:multiLevelType w:val="hybridMultilevel"/>
    <w:tmpl w:val="7BD620F6"/>
    <w:lvl w:ilvl="0" w:tplc="CCF4351E">
      <w:start w:val="1"/>
      <w:numFmt w:val="decimal"/>
      <w:pStyle w:val="JACoWNumberedlist"/>
      <w:lvlText w:val="%1."/>
      <w:lvlJc w:val="left"/>
      <w:pPr>
        <w:ind w:left="1749" w:hanging="360"/>
      </w:pPr>
      <w:rPr>
        <w:rFonts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E8905F5E">
      <w:start w:val="1"/>
      <w:numFmt w:val="decimal"/>
      <w:lvlText w:val="%4."/>
      <w:lvlJc w:val="left"/>
      <w:pPr>
        <w:ind w:left="1749" w:hanging="360"/>
      </w:pPr>
      <w:rPr>
        <w:rFonts w:hint="default"/>
        <w:b w:val="0"/>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num w:numId="1">
    <w:abstractNumId w:val="16"/>
  </w:num>
  <w:num w:numId="2">
    <w:abstractNumId w:val="11"/>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18"/>
  </w:num>
  <w:num w:numId="16">
    <w:abstractNumId w:val="17"/>
  </w:num>
  <w:num w:numId="17">
    <w:abstractNumId w:val="15"/>
  </w:num>
  <w:num w:numId="18">
    <w:abstractNumId w:val="13"/>
  </w:num>
  <w:num w:numId="19">
    <w:abstractNumId w:val="19"/>
  </w:num>
  <w:num w:numId="20">
    <w:abstractNumId w:val="1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linkStyles/>
  <w:stylePaneFormatFilter w:val="3028" w:allStyles="0" w:customStyles="0" w:latentStyles="0" w:stylesInUse="1" w:headingStyles="1" w:numberingStyles="0" w:tableStyles="0" w:directFormattingOnRuns="0" w:directFormattingOnParagraphs="0" w:directFormattingOnNumbering="0" w:directFormattingOnTables="0"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235"/>
    <w:rsid w:val="00000DB8"/>
    <w:rsid w:val="00002360"/>
    <w:rsid w:val="000030C7"/>
    <w:rsid w:val="00005923"/>
    <w:rsid w:val="00007CCD"/>
    <w:rsid w:val="000120AA"/>
    <w:rsid w:val="00013861"/>
    <w:rsid w:val="00013ABB"/>
    <w:rsid w:val="00013D04"/>
    <w:rsid w:val="00020432"/>
    <w:rsid w:val="0002257C"/>
    <w:rsid w:val="00023333"/>
    <w:rsid w:val="000259C8"/>
    <w:rsid w:val="000264AD"/>
    <w:rsid w:val="000305F3"/>
    <w:rsid w:val="000312DC"/>
    <w:rsid w:val="000321B1"/>
    <w:rsid w:val="000322EF"/>
    <w:rsid w:val="000334AD"/>
    <w:rsid w:val="00041FEC"/>
    <w:rsid w:val="00042A9C"/>
    <w:rsid w:val="00042B73"/>
    <w:rsid w:val="00043269"/>
    <w:rsid w:val="000460AE"/>
    <w:rsid w:val="00046FE8"/>
    <w:rsid w:val="00047219"/>
    <w:rsid w:val="00051381"/>
    <w:rsid w:val="00052CB4"/>
    <w:rsid w:val="00053CF4"/>
    <w:rsid w:val="00056950"/>
    <w:rsid w:val="00056E9E"/>
    <w:rsid w:val="000634BB"/>
    <w:rsid w:val="00066F1A"/>
    <w:rsid w:val="00067758"/>
    <w:rsid w:val="00070532"/>
    <w:rsid w:val="0007331E"/>
    <w:rsid w:val="00074291"/>
    <w:rsid w:val="00074A20"/>
    <w:rsid w:val="0007678C"/>
    <w:rsid w:val="0008212B"/>
    <w:rsid w:val="00083FA2"/>
    <w:rsid w:val="00084085"/>
    <w:rsid w:val="000859BC"/>
    <w:rsid w:val="00086EC3"/>
    <w:rsid w:val="00087B99"/>
    <w:rsid w:val="00087D3D"/>
    <w:rsid w:val="00092076"/>
    <w:rsid w:val="000974D8"/>
    <w:rsid w:val="00097ADC"/>
    <w:rsid w:val="000A1CA7"/>
    <w:rsid w:val="000A2A9A"/>
    <w:rsid w:val="000C00FC"/>
    <w:rsid w:val="000C02A8"/>
    <w:rsid w:val="000C1534"/>
    <w:rsid w:val="000C1815"/>
    <w:rsid w:val="000C27C1"/>
    <w:rsid w:val="000C6FBE"/>
    <w:rsid w:val="000C7727"/>
    <w:rsid w:val="000D0EE2"/>
    <w:rsid w:val="000D3DAF"/>
    <w:rsid w:val="000D4284"/>
    <w:rsid w:val="000D6A43"/>
    <w:rsid w:val="000E0E16"/>
    <w:rsid w:val="000E1BEA"/>
    <w:rsid w:val="000E1EAA"/>
    <w:rsid w:val="000E28FD"/>
    <w:rsid w:val="000E34D4"/>
    <w:rsid w:val="000E38F0"/>
    <w:rsid w:val="000E5772"/>
    <w:rsid w:val="000E57D6"/>
    <w:rsid w:val="000E7615"/>
    <w:rsid w:val="000F18A9"/>
    <w:rsid w:val="000F3F19"/>
    <w:rsid w:val="001020F0"/>
    <w:rsid w:val="00103192"/>
    <w:rsid w:val="00104B6A"/>
    <w:rsid w:val="00105373"/>
    <w:rsid w:val="00106DCF"/>
    <w:rsid w:val="00112CA3"/>
    <w:rsid w:val="00113EB7"/>
    <w:rsid w:val="0011613C"/>
    <w:rsid w:val="00117DC0"/>
    <w:rsid w:val="00124ECB"/>
    <w:rsid w:val="00127584"/>
    <w:rsid w:val="00133F79"/>
    <w:rsid w:val="00134D02"/>
    <w:rsid w:val="0013759D"/>
    <w:rsid w:val="00137E9E"/>
    <w:rsid w:val="0014145F"/>
    <w:rsid w:val="00142809"/>
    <w:rsid w:val="00143776"/>
    <w:rsid w:val="001458AE"/>
    <w:rsid w:val="00147417"/>
    <w:rsid w:val="0015344C"/>
    <w:rsid w:val="00155363"/>
    <w:rsid w:val="0016080C"/>
    <w:rsid w:val="00164209"/>
    <w:rsid w:val="00165665"/>
    <w:rsid w:val="00166737"/>
    <w:rsid w:val="001670AE"/>
    <w:rsid w:val="0017151E"/>
    <w:rsid w:val="00171805"/>
    <w:rsid w:val="001777E8"/>
    <w:rsid w:val="001822D4"/>
    <w:rsid w:val="00183A3C"/>
    <w:rsid w:val="00192222"/>
    <w:rsid w:val="00193D45"/>
    <w:rsid w:val="00195713"/>
    <w:rsid w:val="00196E58"/>
    <w:rsid w:val="0019740F"/>
    <w:rsid w:val="0019785D"/>
    <w:rsid w:val="00197F96"/>
    <w:rsid w:val="001A143C"/>
    <w:rsid w:val="001A25FC"/>
    <w:rsid w:val="001A27EA"/>
    <w:rsid w:val="001A51A4"/>
    <w:rsid w:val="001A7620"/>
    <w:rsid w:val="001A7C06"/>
    <w:rsid w:val="001B051D"/>
    <w:rsid w:val="001B24BD"/>
    <w:rsid w:val="001B27C5"/>
    <w:rsid w:val="001B365D"/>
    <w:rsid w:val="001B3A18"/>
    <w:rsid w:val="001B4D9B"/>
    <w:rsid w:val="001C25BC"/>
    <w:rsid w:val="001C45F1"/>
    <w:rsid w:val="001C5A7C"/>
    <w:rsid w:val="001C63B1"/>
    <w:rsid w:val="001C66E7"/>
    <w:rsid w:val="001D11F9"/>
    <w:rsid w:val="001D1E2F"/>
    <w:rsid w:val="001D3F8F"/>
    <w:rsid w:val="001D48C4"/>
    <w:rsid w:val="001D4D72"/>
    <w:rsid w:val="001D589B"/>
    <w:rsid w:val="001D5B04"/>
    <w:rsid w:val="001D6284"/>
    <w:rsid w:val="001D6D53"/>
    <w:rsid w:val="001D7099"/>
    <w:rsid w:val="001E08FF"/>
    <w:rsid w:val="001E2D0A"/>
    <w:rsid w:val="001E78D7"/>
    <w:rsid w:val="001F001B"/>
    <w:rsid w:val="001F0A73"/>
    <w:rsid w:val="001F4B40"/>
    <w:rsid w:val="001F586F"/>
    <w:rsid w:val="001F5C87"/>
    <w:rsid w:val="00200AA7"/>
    <w:rsid w:val="0020166C"/>
    <w:rsid w:val="00203434"/>
    <w:rsid w:val="002044BC"/>
    <w:rsid w:val="00204F93"/>
    <w:rsid w:val="00212EE6"/>
    <w:rsid w:val="00213938"/>
    <w:rsid w:val="00222B2A"/>
    <w:rsid w:val="0022320C"/>
    <w:rsid w:val="00224947"/>
    <w:rsid w:val="00224DC7"/>
    <w:rsid w:val="0022653C"/>
    <w:rsid w:val="00230352"/>
    <w:rsid w:val="00230405"/>
    <w:rsid w:val="00230B0C"/>
    <w:rsid w:val="00230FD4"/>
    <w:rsid w:val="00231EF7"/>
    <w:rsid w:val="0023210A"/>
    <w:rsid w:val="00234D91"/>
    <w:rsid w:val="002350C2"/>
    <w:rsid w:val="0023626E"/>
    <w:rsid w:val="002363EF"/>
    <w:rsid w:val="00237FC9"/>
    <w:rsid w:val="00242200"/>
    <w:rsid w:val="002428E5"/>
    <w:rsid w:val="0024303B"/>
    <w:rsid w:val="00243C3F"/>
    <w:rsid w:val="00244E8F"/>
    <w:rsid w:val="002457DA"/>
    <w:rsid w:val="00246525"/>
    <w:rsid w:val="002479E5"/>
    <w:rsid w:val="00250798"/>
    <w:rsid w:val="00251BA1"/>
    <w:rsid w:val="002539C6"/>
    <w:rsid w:val="0025549D"/>
    <w:rsid w:val="00256197"/>
    <w:rsid w:val="00260AAD"/>
    <w:rsid w:val="00262CBB"/>
    <w:rsid w:val="00262E0B"/>
    <w:rsid w:val="00263536"/>
    <w:rsid w:val="00264204"/>
    <w:rsid w:val="0026595D"/>
    <w:rsid w:val="00272022"/>
    <w:rsid w:val="00273EC4"/>
    <w:rsid w:val="002742E8"/>
    <w:rsid w:val="00274B94"/>
    <w:rsid w:val="00276784"/>
    <w:rsid w:val="00280D5D"/>
    <w:rsid w:val="00281EFA"/>
    <w:rsid w:val="0028217A"/>
    <w:rsid w:val="002847D7"/>
    <w:rsid w:val="00286352"/>
    <w:rsid w:val="002868F9"/>
    <w:rsid w:val="00290631"/>
    <w:rsid w:val="0029322D"/>
    <w:rsid w:val="00293AFA"/>
    <w:rsid w:val="00296D93"/>
    <w:rsid w:val="002A18A3"/>
    <w:rsid w:val="002A2611"/>
    <w:rsid w:val="002A3230"/>
    <w:rsid w:val="002A61B5"/>
    <w:rsid w:val="002B04DD"/>
    <w:rsid w:val="002B05A9"/>
    <w:rsid w:val="002B1D09"/>
    <w:rsid w:val="002B3946"/>
    <w:rsid w:val="002B3C84"/>
    <w:rsid w:val="002B4E01"/>
    <w:rsid w:val="002B5375"/>
    <w:rsid w:val="002B5873"/>
    <w:rsid w:val="002B6C38"/>
    <w:rsid w:val="002C1823"/>
    <w:rsid w:val="002C1B07"/>
    <w:rsid w:val="002C31F5"/>
    <w:rsid w:val="002C35E9"/>
    <w:rsid w:val="002C4825"/>
    <w:rsid w:val="002C57E4"/>
    <w:rsid w:val="002C6318"/>
    <w:rsid w:val="002C6A22"/>
    <w:rsid w:val="002D0904"/>
    <w:rsid w:val="002D229A"/>
    <w:rsid w:val="002D2A47"/>
    <w:rsid w:val="002D4660"/>
    <w:rsid w:val="002D5D05"/>
    <w:rsid w:val="002D6CC9"/>
    <w:rsid w:val="002D70DC"/>
    <w:rsid w:val="002D7BCB"/>
    <w:rsid w:val="002E1B10"/>
    <w:rsid w:val="002E25B9"/>
    <w:rsid w:val="002E28E5"/>
    <w:rsid w:val="002E2F05"/>
    <w:rsid w:val="002E3F0A"/>
    <w:rsid w:val="002E64E2"/>
    <w:rsid w:val="002E7FE6"/>
    <w:rsid w:val="002F19A4"/>
    <w:rsid w:val="002F1F20"/>
    <w:rsid w:val="002F33F6"/>
    <w:rsid w:val="002F64EC"/>
    <w:rsid w:val="002F7830"/>
    <w:rsid w:val="003003BA"/>
    <w:rsid w:val="003017FB"/>
    <w:rsid w:val="003037CD"/>
    <w:rsid w:val="003059D4"/>
    <w:rsid w:val="003076F7"/>
    <w:rsid w:val="003109B7"/>
    <w:rsid w:val="00313FE6"/>
    <w:rsid w:val="00314DD8"/>
    <w:rsid w:val="003204D7"/>
    <w:rsid w:val="00323071"/>
    <w:rsid w:val="00323420"/>
    <w:rsid w:val="00327CE9"/>
    <w:rsid w:val="00327D81"/>
    <w:rsid w:val="003317EB"/>
    <w:rsid w:val="0033459F"/>
    <w:rsid w:val="003412C6"/>
    <w:rsid w:val="00343644"/>
    <w:rsid w:val="003444F4"/>
    <w:rsid w:val="00344F25"/>
    <w:rsid w:val="00351109"/>
    <w:rsid w:val="0035141C"/>
    <w:rsid w:val="00353DD9"/>
    <w:rsid w:val="00355963"/>
    <w:rsid w:val="0035635F"/>
    <w:rsid w:val="003574D8"/>
    <w:rsid w:val="0036194C"/>
    <w:rsid w:val="00362807"/>
    <w:rsid w:val="0036387E"/>
    <w:rsid w:val="00365AA7"/>
    <w:rsid w:val="0036730E"/>
    <w:rsid w:val="0037041C"/>
    <w:rsid w:val="00370789"/>
    <w:rsid w:val="00370F22"/>
    <w:rsid w:val="00371999"/>
    <w:rsid w:val="003722F1"/>
    <w:rsid w:val="00372DE0"/>
    <w:rsid w:val="00374198"/>
    <w:rsid w:val="00375CF3"/>
    <w:rsid w:val="003762B4"/>
    <w:rsid w:val="0037743E"/>
    <w:rsid w:val="003801ED"/>
    <w:rsid w:val="00383DCE"/>
    <w:rsid w:val="003866A4"/>
    <w:rsid w:val="00394F4B"/>
    <w:rsid w:val="00395361"/>
    <w:rsid w:val="003963BD"/>
    <w:rsid w:val="003A007C"/>
    <w:rsid w:val="003A23AA"/>
    <w:rsid w:val="003A2652"/>
    <w:rsid w:val="003A2EA5"/>
    <w:rsid w:val="003A575A"/>
    <w:rsid w:val="003A69A4"/>
    <w:rsid w:val="003A6E3C"/>
    <w:rsid w:val="003B6127"/>
    <w:rsid w:val="003B77D2"/>
    <w:rsid w:val="003C013E"/>
    <w:rsid w:val="003C0637"/>
    <w:rsid w:val="003C078A"/>
    <w:rsid w:val="003C2B35"/>
    <w:rsid w:val="003C3B01"/>
    <w:rsid w:val="003C450B"/>
    <w:rsid w:val="003C52DD"/>
    <w:rsid w:val="003C72D6"/>
    <w:rsid w:val="003D16E0"/>
    <w:rsid w:val="003D4DD7"/>
    <w:rsid w:val="003D7F85"/>
    <w:rsid w:val="003E141A"/>
    <w:rsid w:val="003E150A"/>
    <w:rsid w:val="003E19EC"/>
    <w:rsid w:val="003E283D"/>
    <w:rsid w:val="003E4017"/>
    <w:rsid w:val="003E4735"/>
    <w:rsid w:val="003E739C"/>
    <w:rsid w:val="003F1053"/>
    <w:rsid w:val="003F21B6"/>
    <w:rsid w:val="003F7D07"/>
    <w:rsid w:val="004021B9"/>
    <w:rsid w:val="0040273F"/>
    <w:rsid w:val="0040363A"/>
    <w:rsid w:val="00404AD2"/>
    <w:rsid w:val="00414910"/>
    <w:rsid w:val="00415C65"/>
    <w:rsid w:val="00416283"/>
    <w:rsid w:val="004200D6"/>
    <w:rsid w:val="00420BC9"/>
    <w:rsid w:val="00423885"/>
    <w:rsid w:val="00424847"/>
    <w:rsid w:val="00425674"/>
    <w:rsid w:val="004305F8"/>
    <w:rsid w:val="00430DD0"/>
    <w:rsid w:val="00432A63"/>
    <w:rsid w:val="00432D8F"/>
    <w:rsid w:val="0044168C"/>
    <w:rsid w:val="0044185D"/>
    <w:rsid w:val="00442933"/>
    <w:rsid w:val="00442E1E"/>
    <w:rsid w:val="0044789D"/>
    <w:rsid w:val="0045028D"/>
    <w:rsid w:val="00450CD1"/>
    <w:rsid w:val="00453050"/>
    <w:rsid w:val="004575E5"/>
    <w:rsid w:val="0046248C"/>
    <w:rsid w:val="00462D54"/>
    <w:rsid w:val="00463B10"/>
    <w:rsid w:val="00463D90"/>
    <w:rsid w:val="00464470"/>
    <w:rsid w:val="00470285"/>
    <w:rsid w:val="00470E6B"/>
    <w:rsid w:val="00471306"/>
    <w:rsid w:val="0047339A"/>
    <w:rsid w:val="004733F4"/>
    <w:rsid w:val="004743BF"/>
    <w:rsid w:val="00475F14"/>
    <w:rsid w:val="00475F89"/>
    <w:rsid w:val="004770FF"/>
    <w:rsid w:val="0047737D"/>
    <w:rsid w:val="00482845"/>
    <w:rsid w:val="00482B6F"/>
    <w:rsid w:val="00482EFD"/>
    <w:rsid w:val="004926E6"/>
    <w:rsid w:val="0049346D"/>
    <w:rsid w:val="004941AB"/>
    <w:rsid w:val="00497C61"/>
    <w:rsid w:val="004A1546"/>
    <w:rsid w:val="004A222C"/>
    <w:rsid w:val="004A2556"/>
    <w:rsid w:val="004A258F"/>
    <w:rsid w:val="004A33B3"/>
    <w:rsid w:val="004A77FF"/>
    <w:rsid w:val="004A7C69"/>
    <w:rsid w:val="004A7EC2"/>
    <w:rsid w:val="004B0E16"/>
    <w:rsid w:val="004B1914"/>
    <w:rsid w:val="004C1259"/>
    <w:rsid w:val="004C1CDA"/>
    <w:rsid w:val="004C2501"/>
    <w:rsid w:val="004C32D9"/>
    <w:rsid w:val="004C391C"/>
    <w:rsid w:val="004C6BB4"/>
    <w:rsid w:val="004C7223"/>
    <w:rsid w:val="004C7ED8"/>
    <w:rsid w:val="004D0A4E"/>
    <w:rsid w:val="004D2226"/>
    <w:rsid w:val="004D3336"/>
    <w:rsid w:val="004D5B62"/>
    <w:rsid w:val="004E014F"/>
    <w:rsid w:val="004E032D"/>
    <w:rsid w:val="004E0397"/>
    <w:rsid w:val="004E1EC5"/>
    <w:rsid w:val="004E2AE5"/>
    <w:rsid w:val="004E5BEE"/>
    <w:rsid w:val="004F1273"/>
    <w:rsid w:val="004F12E4"/>
    <w:rsid w:val="004F2A1D"/>
    <w:rsid w:val="004F3CBB"/>
    <w:rsid w:val="004F4079"/>
    <w:rsid w:val="004F42FD"/>
    <w:rsid w:val="005005A2"/>
    <w:rsid w:val="00500765"/>
    <w:rsid w:val="005008C9"/>
    <w:rsid w:val="00500A60"/>
    <w:rsid w:val="00502EEC"/>
    <w:rsid w:val="00503492"/>
    <w:rsid w:val="005050AC"/>
    <w:rsid w:val="00506C6C"/>
    <w:rsid w:val="00506C77"/>
    <w:rsid w:val="00506D70"/>
    <w:rsid w:val="00510136"/>
    <w:rsid w:val="00510937"/>
    <w:rsid w:val="005109B3"/>
    <w:rsid w:val="00510CEC"/>
    <w:rsid w:val="005113D5"/>
    <w:rsid w:val="00512817"/>
    <w:rsid w:val="00512D78"/>
    <w:rsid w:val="005144BD"/>
    <w:rsid w:val="0051464B"/>
    <w:rsid w:val="0051487E"/>
    <w:rsid w:val="0051497A"/>
    <w:rsid w:val="00515141"/>
    <w:rsid w:val="005179F9"/>
    <w:rsid w:val="00517BF7"/>
    <w:rsid w:val="0052322A"/>
    <w:rsid w:val="005242C1"/>
    <w:rsid w:val="00533A91"/>
    <w:rsid w:val="0053429F"/>
    <w:rsid w:val="0053537C"/>
    <w:rsid w:val="00536D1E"/>
    <w:rsid w:val="005370EA"/>
    <w:rsid w:val="0053726E"/>
    <w:rsid w:val="00540232"/>
    <w:rsid w:val="00541B68"/>
    <w:rsid w:val="005430F3"/>
    <w:rsid w:val="00545331"/>
    <w:rsid w:val="0054766C"/>
    <w:rsid w:val="00550344"/>
    <w:rsid w:val="00551C35"/>
    <w:rsid w:val="00552435"/>
    <w:rsid w:val="005528B0"/>
    <w:rsid w:val="0055295C"/>
    <w:rsid w:val="00553403"/>
    <w:rsid w:val="005574DF"/>
    <w:rsid w:val="00557FE8"/>
    <w:rsid w:val="005659FD"/>
    <w:rsid w:val="0057326B"/>
    <w:rsid w:val="00575A65"/>
    <w:rsid w:val="005779BE"/>
    <w:rsid w:val="00577D57"/>
    <w:rsid w:val="005821D0"/>
    <w:rsid w:val="00583248"/>
    <w:rsid w:val="005833BD"/>
    <w:rsid w:val="00584178"/>
    <w:rsid w:val="00587206"/>
    <w:rsid w:val="00587745"/>
    <w:rsid w:val="005901B7"/>
    <w:rsid w:val="005909C8"/>
    <w:rsid w:val="0059218C"/>
    <w:rsid w:val="00592E62"/>
    <w:rsid w:val="00595681"/>
    <w:rsid w:val="00597699"/>
    <w:rsid w:val="005978E6"/>
    <w:rsid w:val="005A17AC"/>
    <w:rsid w:val="005A2BEC"/>
    <w:rsid w:val="005A7749"/>
    <w:rsid w:val="005B164A"/>
    <w:rsid w:val="005B4790"/>
    <w:rsid w:val="005C04F0"/>
    <w:rsid w:val="005C0C67"/>
    <w:rsid w:val="005C13CB"/>
    <w:rsid w:val="005C1983"/>
    <w:rsid w:val="005C1F66"/>
    <w:rsid w:val="005C2132"/>
    <w:rsid w:val="005C50D7"/>
    <w:rsid w:val="005C7693"/>
    <w:rsid w:val="005C76DE"/>
    <w:rsid w:val="005C76FE"/>
    <w:rsid w:val="005D1D59"/>
    <w:rsid w:val="005D42C1"/>
    <w:rsid w:val="005D4B67"/>
    <w:rsid w:val="005D568C"/>
    <w:rsid w:val="005D707E"/>
    <w:rsid w:val="005E0D2F"/>
    <w:rsid w:val="005E1794"/>
    <w:rsid w:val="005E1A41"/>
    <w:rsid w:val="005E24F7"/>
    <w:rsid w:val="005E2946"/>
    <w:rsid w:val="005E7986"/>
    <w:rsid w:val="005E7E97"/>
    <w:rsid w:val="005F038E"/>
    <w:rsid w:val="005F0A7A"/>
    <w:rsid w:val="005F1707"/>
    <w:rsid w:val="005F6709"/>
    <w:rsid w:val="005F6B75"/>
    <w:rsid w:val="006063CA"/>
    <w:rsid w:val="00607D00"/>
    <w:rsid w:val="00610912"/>
    <w:rsid w:val="00610E67"/>
    <w:rsid w:val="0061123B"/>
    <w:rsid w:val="0061379B"/>
    <w:rsid w:val="006171E5"/>
    <w:rsid w:val="00617974"/>
    <w:rsid w:val="00617EA1"/>
    <w:rsid w:val="00621BD3"/>
    <w:rsid w:val="0062238D"/>
    <w:rsid w:val="006227CD"/>
    <w:rsid w:val="00622E8D"/>
    <w:rsid w:val="00625DAF"/>
    <w:rsid w:val="0062615A"/>
    <w:rsid w:val="0062731F"/>
    <w:rsid w:val="00627BA3"/>
    <w:rsid w:val="00637081"/>
    <w:rsid w:val="0063734F"/>
    <w:rsid w:val="0064089E"/>
    <w:rsid w:val="00645726"/>
    <w:rsid w:val="006517B4"/>
    <w:rsid w:val="0065308E"/>
    <w:rsid w:val="00653993"/>
    <w:rsid w:val="00654562"/>
    <w:rsid w:val="006560C3"/>
    <w:rsid w:val="00656A37"/>
    <w:rsid w:val="00657BC8"/>
    <w:rsid w:val="006604BF"/>
    <w:rsid w:val="00662324"/>
    <w:rsid w:val="00662C6C"/>
    <w:rsid w:val="00663FAF"/>
    <w:rsid w:val="006708F1"/>
    <w:rsid w:val="00671A37"/>
    <w:rsid w:val="006727F8"/>
    <w:rsid w:val="00676CF6"/>
    <w:rsid w:val="006773E4"/>
    <w:rsid w:val="006811B5"/>
    <w:rsid w:val="0068172C"/>
    <w:rsid w:val="006823FD"/>
    <w:rsid w:val="00683E11"/>
    <w:rsid w:val="00684271"/>
    <w:rsid w:val="006845B5"/>
    <w:rsid w:val="00687E3F"/>
    <w:rsid w:val="006907B3"/>
    <w:rsid w:val="006923BF"/>
    <w:rsid w:val="006926F9"/>
    <w:rsid w:val="00692879"/>
    <w:rsid w:val="006A095B"/>
    <w:rsid w:val="006A11F7"/>
    <w:rsid w:val="006A69B9"/>
    <w:rsid w:val="006A6BB6"/>
    <w:rsid w:val="006A769B"/>
    <w:rsid w:val="006B644D"/>
    <w:rsid w:val="006B7AAA"/>
    <w:rsid w:val="006C08CF"/>
    <w:rsid w:val="006C09EF"/>
    <w:rsid w:val="006C117D"/>
    <w:rsid w:val="006C3F6B"/>
    <w:rsid w:val="006C44E4"/>
    <w:rsid w:val="006C4610"/>
    <w:rsid w:val="006C4B72"/>
    <w:rsid w:val="006C58CD"/>
    <w:rsid w:val="006C6043"/>
    <w:rsid w:val="006C7DD7"/>
    <w:rsid w:val="006D1219"/>
    <w:rsid w:val="006D277F"/>
    <w:rsid w:val="006E5C40"/>
    <w:rsid w:val="006E765C"/>
    <w:rsid w:val="006E7C52"/>
    <w:rsid w:val="006E7F7E"/>
    <w:rsid w:val="006F4E4B"/>
    <w:rsid w:val="006F51F0"/>
    <w:rsid w:val="006F5964"/>
    <w:rsid w:val="006F69A8"/>
    <w:rsid w:val="006F6BAA"/>
    <w:rsid w:val="006F7097"/>
    <w:rsid w:val="007036CC"/>
    <w:rsid w:val="00705910"/>
    <w:rsid w:val="0070702D"/>
    <w:rsid w:val="00707E26"/>
    <w:rsid w:val="007134F9"/>
    <w:rsid w:val="00717C4E"/>
    <w:rsid w:val="00720305"/>
    <w:rsid w:val="00721765"/>
    <w:rsid w:val="00722532"/>
    <w:rsid w:val="00722DEB"/>
    <w:rsid w:val="007232F9"/>
    <w:rsid w:val="00726191"/>
    <w:rsid w:val="007263D5"/>
    <w:rsid w:val="00726E9D"/>
    <w:rsid w:val="00733D2E"/>
    <w:rsid w:val="00734DC0"/>
    <w:rsid w:val="00735218"/>
    <w:rsid w:val="00737484"/>
    <w:rsid w:val="007404BF"/>
    <w:rsid w:val="00742191"/>
    <w:rsid w:val="00744C99"/>
    <w:rsid w:val="00745C2C"/>
    <w:rsid w:val="007465F3"/>
    <w:rsid w:val="007469C1"/>
    <w:rsid w:val="00747566"/>
    <w:rsid w:val="007478CB"/>
    <w:rsid w:val="0075081E"/>
    <w:rsid w:val="0075526F"/>
    <w:rsid w:val="00756040"/>
    <w:rsid w:val="0075617C"/>
    <w:rsid w:val="007561DC"/>
    <w:rsid w:val="00757AFD"/>
    <w:rsid w:val="00761218"/>
    <w:rsid w:val="007616FA"/>
    <w:rsid w:val="007623C6"/>
    <w:rsid w:val="00762813"/>
    <w:rsid w:val="00764F7F"/>
    <w:rsid w:val="00765020"/>
    <w:rsid w:val="00766AF3"/>
    <w:rsid w:val="007715C6"/>
    <w:rsid w:val="007719C2"/>
    <w:rsid w:val="00771B5C"/>
    <w:rsid w:val="00771E97"/>
    <w:rsid w:val="00774B5B"/>
    <w:rsid w:val="0077709B"/>
    <w:rsid w:val="0078021B"/>
    <w:rsid w:val="007828B2"/>
    <w:rsid w:val="00783F34"/>
    <w:rsid w:val="00786AF2"/>
    <w:rsid w:val="00793DE9"/>
    <w:rsid w:val="007942C8"/>
    <w:rsid w:val="0079597D"/>
    <w:rsid w:val="0079632F"/>
    <w:rsid w:val="007974D1"/>
    <w:rsid w:val="007A23DD"/>
    <w:rsid w:val="007A308E"/>
    <w:rsid w:val="007A3099"/>
    <w:rsid w:val="007A3A4B"/>
    <w:rsid w:val="007A4573"/>
    <w:rsid w:val="007B00CC"/>
    <w:rsid w:val="007B1409"/>
    <w:rsid w:val="007B1A5A"/>
    <w:rsid w:val="007B2A7A"/>
    <w:rsid w:val="007B50CC"/>
    <w:rsid w:val="007B5BF0"/>
    <w:rsid w:val="007B5D6A"/>
    <w:rsid w:val="007B7D38"/>
    <w:rsid w:val="007C3FB8"/>
    <w:rsid w:val="007C765B"/>
    <w:rsid w:val="007D1859"/>
    <w:rsid w:val="007D1B74"/>
    <w:rsid w:val="007D1D1F"/>
    <w:rsid w:val="007E3CAD"/>
    <w:rsid w:val="007E40B4"/>
    <w:rsid w:val="007E4CC2"/>
    <w:rsid w:val="007E5128"/>
    <w:rsid w:val="007F0E02"/>
    <w:rsid w:val="007F248E"/>
    <w:rsid w:val="007F29FF"/>
    <w:rsid w:val="007F33E6"/>
    <w:rsid w:val="007F6BAF"/>
    <w:rsid w:val="007F7397"/>
    <w:rsid w:val="007F7423"/>
    <w:rsid w:val="007F78C6"/>
    <w:rsid w:val="008001AA"/>
    <w:rsid w:val="00800210"/>
    <w:rsid w:val="00801CB2"/>
    <w:rsid w:val="00802112"/>
    <w:rsid w:val="00802528"/>
    <w:rsid w:val="00802734"/>
    <w:rsid w:val="008038A5"/>
    <w:rsid w:val="00803C80"/>
    <w:rsid w:val="00803E7E"/>
    <w:rsid w:val="0080410E"/>
    <w:rsid w:val="0080588E"/>
    <w:rsid w:val="008100FA"/>
    <w:rsid w:val="008104CC"/>
    <w:rsid w:val="0081054E"/>
    <w:rsid w:val="00811296"/>
    <w:rsid w:val="00811DC7"/>
    <w:rsid w:val="008121C5"/>
    <w:rsid w:val="00813138"/>
    <w:rsid w:val="00813367"/>
    <w:rsid w:val="00815311"/>
    <w:rsid w:val="00815922"/>
    <w:rsid w:val="00815C26"/>
    <w:rsid w:val="00815DB3"/>
    <w:rsid w:val="008242D1"/>
    <w:rsid w:val="00824E2D"/>
    <w:rsid w:val="0082594C"/>
    <w:rsid w:val="0082679D"/>
    <w:rsid w:val="008312C6"/>
    <w:rsid w:val="00832B1A"/>
    <w:rsid w:val="0083327C"/>
    <w:rsid w:val="00833A77"/>
    <w:rsid w:val="00836059"/>
    <w:rsid w:val="00836743"/>
    <w:rsid w:val="00840DC8"/>
    <w:rsid w:val="008410DE"/>
    <w:rsid w:val="0084230F"/>
    <w:rsid w:val="00842686"/>
    <w:rsid w:val="00842F67"/>
    <w:rsid w:val="00843E00"/>
    <w:rsid w:val="00844A34"/>
    <w:rsid w:val="008459CB"/>
    <w:rsid w:val="008476B9"/>
    <w:rsid w:val="00847FDC"/>
    <w:rsid w:val="00852CBA"/>
    <w:rsid w:val="00855D8E"/>
    <w:rsid w:val="00857936"/>
    <w:rsid w:val="00860815"/>
    <w:rsid w:val="00870B80"/>
    <w:rsid w:val="00872173"/>
    <w:rsid w:val="008729D8"/>
    <w:rsid w:val="00872D18"/>
    <w:rsid w:val="00872F5A"/>
    <w:rsid w:val="0087511D"/>
    <w:rsid w:val="00875D2B"/>
    <w:rsid w:val="00880E9F"/>
    <w:rsid w:val="00882FB2"/>
    <w:rsid w:val="008876CB"/>
    <w:rsid w:val="00887960"/>
    <w:rsid w:val="00887CE3"/>
    <w:rsid w:val="00891323"/>
    <w:rsid w:val="008928FF"/>
    <w:rsid w:val="0089317D"/>
    <w:rsid w:val="00895115"/>
    <w:rsid w:val="00895F27"/>
    <w:rsid w:val="008962AC"/>
    <w:rsid w:val="008A0059"/>
    <w:rsid w:val="008A01FD"/>
    <w:rsid w:val="008A0449"/>
    <w:rsid w:val="008A115C"/>
    <w:rsid w:val="008A2B11"/>
    <w:rsid w:val="008A2D01"/>
    <w:rsid w:val="008A5A9A"/>
    <w:rsid w:val="008A72F3"/>
    <w:rsid w:val="008B10C8"/>
    <w:rsid w:val="008B129E"/>
    <w:rsid w:val="008B1F0F"/>
    <w:rsid w:val="008B23C9"/>
    <w:rsid w:val="008B5535"/>
    <w:rsid w:val="008B5D52"/>
    <w:rsid w:val="008B7036"/>
    <w:rsid w:val="008C1AA1"/>
    <w:rsid w:val="008C2952"/>
    <w:rsid w:val="008C430B"/>
    <w:rsid w:val="008C71F7"/>
    <w:rsid w:val="008D2548"/>
    <w:rsid w:val="008D2A83"/>
    <w:rsid w:val="008D451B"/>
    <w:rsid w:val="008D7BA2"/>
    <w:rsid w:val="008E22F7"/>
    <w:rsid w:val="008E2568"/>
    <w:rsid w:val="008E54E5"/>
    <w:rsid w:val="008E78BD"/>
    <w:rsid w:val="008F312D"/>
    <w:rsid w:val="008F5E79"/>
    <w:rsid w:val="008F6E35"/>
    <w:rsid w:val="00900521"/>
    <w:rsid w:val="00900D28"/>
    <w:rsid w:val="009014E5"/>
    <w:rsid w:val="009026BB"/>
    <w:rsid w:val="00903AC0"/>
    <w:rsid w:val="00904882"/>
    <w:rsid w:val="009070A8"/>
    <w:rsid w:val="00907533"/>
    <w:rsid w:val="00910B4C"/>
    <w:rsid w:val="009131CC"/>
    <w:rsid w:val="00914423"/>
    <w:rsid w:val="00914F8F"/>
    <w:rsid w:val="00917711"/>
    <w:rsid w:val="009201DC"/>
    <w:rsid w:val="009218D1"/>
    <w:rsid w:val="00923246"/>
    <w:rsid w:val="00925D1D"/>
    <w:rsid w:val="00927AF1"/>
    <w:rsid w:val="0093063F"/>
    <w:rsid w:val="009335B3"/>
    <w:rsid w:val="00940F1B"/>
    <w:rsid w:val="00942788"/>
    <w:rsid w:val="0094374A"/>
    <w:rsid w:val="00943950"/>
    <w:rsid w:val="00952A79"/>
    <w:rsid w:val="009556F2"/>
    <w:rsid w:val="00955811"/>
    <w:rsid w:val="0095705E"/>
    <w:rsid w:val="00960A03"/>
    <w:rsid w:val="009623EA"/>
    <w:rsid w:val="009626E7"/>
    <w:rsid w:val="00963032"/>
    <w:rsid w:val="00963151"/>
    <w:rsid w:val="00964B6F"/>
    <w:rsid w:val="00967126"/>
    <w:rsid w:val="00971874"/>
    <w:rsid w:val="00972675"/>
    <w:rsid w:val="00973EE7"/>
    <w:rsid w:val="00974299"/>
    <w:rsid w:val="0097465B"/>
    <w:rsid w:val="00976955"/>
    <w:rsid w:val="00977FFC"/>
    <w:rsid w:val="00977FFE"/>
    <w:rsid w:val="00981024"/>
    <w:rsid w:val="009839C0"/>
    <w:rsid w:val="00986690"/>
    <w:rsid w:val="00986D0F"/>
    <w:rsid w:val="0098738F"/>
    <w:rsid w:val="009902A0"/>
    <w:rsid w:val="0099288F"/>
    <w:rsid w:val="00992B4F"/>
    <w:rsid w:val="00994B05"/>
    <w:rsid w:val="00996D10"/>
    <w:rsid w:val="00997E01"/>
    <w:rsid w:val="009A12CA"/>
    <w:rsid w:val="009A311F"/>
    <w:rsid w:val="009A75EB"/>
    <w:rsid w:val="009A7940"/>
    <w:rsid w:val="009B0502"/>
    <w:rsid w:val="009B07B4"/>
    <w:rsid w:val="009B15A2"/>
    <w:rsid w:val="009B373D"/>
    <w:rsid w:val="009B3971"/>
    <w:rsid w:val="009B4E11"/>
    <w:rsid w:val="009B6E2B"/>
    <w:rsid w:val="009B713A"/>
    <w:rsid w:val="009C03F0"/>
    <w:rsid w:val="009C0D25"/>
    <w:rsid w:val="009C10C2"/>
    <w:rsid w:val="009C1FF0"/>
    <w:rsid w:val="009C3EE1"/>
    <w:rsid w:val="009C588D"/>
    <w:rsid w:val="009C5CEC"/>
    <w:rsid w:val="009C5CFD"/>
    <w:rsid w:val="009C5D88"/>
    <w:rsid w:val="009C68D6"/>
    <w:rsid w:val="009D099F"/>
    <w:rsid w:val="009D1438"/>
    <w:rsid w:val="009D1F01"/>
    <w:rsid w:val="009D3B8E"/>
    <w:rsid w:val="009D54BC"/>
    <w:rsid w:val="009D701A"/>
    <w:rsid w:val="009E24BD"/>
    <w:rsid w:val="009E281A"/>
    <w:rsid w:val="009E2FE8"/>
    <w:rsid w:val="009E4CE5"/>
    <w:rsid w:val="009E7CE2"/>
    <w:rsid w:val="009F06CD"/>
    <w:rsid w:val="009F1BEC"/>
    <w:rsid w:val="009F5F17"/>
    <w:rsid w:val="009F69B8"/>
    <w:rsid w:val="009F7A88"/>
    <w:rsid w:val="00A0056F"/>
    <w:rsid w:val="00A006C4"/>
    <w:rsid w:val="00A00BB2"/>
    <w:rsid w:val="00A01532"/>
    <w:rsid w:val="00A043DE"/>
    <w:rsid w:val="00A045D8"/>
    <w:rsid w:val="00A06B28"/>
    <w:rsid w:val="00A079D7"/>
    <w:rsid w:val="00A07E68"/>
    <w:rsid w:val="00A113C5"/>
    <w:rsid w:val="00A117E6"/>
    <w:rsid w:val="00A133DA"/>
    <w:rsid w:val="00A1537A"/>
    <w:rsid w:val="00A203D9"/>
    <w:rsid w:val="00A2164D"/>
    <w:rsid w:val="00A21E3E"/>
    <w:rsid w:val="00A27FB8"/>
    <w:rsid w:val="00A3303B"/>
    <w:rsid w:val="00A334B1"/>
    <w:rsid w:val="00A35069"/>
    <w:rsid w:val="00A350F0"/>
    <w:rsid w:val="00A42D87"/>
    <w:rsid w:val="00A43529"/>
    <w:rsid w:val="00A4461D"/>
    <w:rsid w:val="00A450C6"/>
    <w:rsid w:val="00A45AC9"/>
    <w:rsid w:val="00A47B36"/>
    <w:rsid w:val="00A5111A"/>
    <w:rsid w:val="00A51CFD"/>
    <w:rsid w:val="00A52994"/>
    <w:rsid w:val="00A53915"/>
    <w:rsid w:val="00A54024"/>
    <w:rsid w:val="00A5460F"/>
    <w:rsid w:val="00A61EFF"/>
    <w:rsid w:val="00A62D73"/>
    <w:rsid w:val="00A66341"/>
    <w:rsid w:val="00A67E87"/>
    <w:rsid w:val="00A7027C"/>
    <w:rsid w:val="00A70702"/>
    <w:rsid w:val="00A748B1"/>
    <w:rsid w:val="00A75079"/>
    <w:rsid w:val="00A81759"/>
    <w:rsid w:val="00A83715"/>
    <w:rsid w:val="00A85461"/>
    <w:rsid w:val="00A93229"/>
    <w:rsid w:val="00A936A5"/>
    <w:rsid w:val="00A97E28"/>
    <w:rsid w:val="00AA2402"/>
    <w:rsid w:val="00AA378F"/>
    <w:rsid w:val="00AA3DC6"/>
    <w:rsid w:val="00AA3EDF"/>
    <w:rsid w:val="00AA4C01"/>
    <w:rsid w:val="00AA56E5"/>
    <w:rsid w:val="00AB0584"/>
    <w:rsid w:val="00AB1310"/>
    <w:rsid w:val="00AB2D00"/>
    <w:rsid w:val="00AB3AE8"/>
    <w:rsid w:val="00AB3BBB"/>
    <w:rsid w:val="00AB4461"/>
    <w:rsid w:val="00AB45C6"/>
    <w:rsid w:val="00AB4C0E"/>
    <w:rsid w:val="00AB5D1E"/>
    <w:rsid w:val="00AB615C"/>
    <w:rsid w:val="00AB6C76"/>
    <w:rsid w:val="00AC0124"/>
    <w:rsid w:val="00AC0538"/>
    <w:rsid w:val="00AC118A"/>
    <w:rsid w:val="00AC47AE"/>
    <w:rsid w:val="00AC5F9C"/>
    <w:rsid w:val="00AD33D5"/>
    <w:rsid w:val="00AD5354"/>
    <w:rsid w:val="00AD583B"/>
    <w:rsid w:val="00AE1E3B"/>
    <w:rsid w:val="00AE31EA"/>
    <w:rsid w:val="00AE5D8C"/>
    <w:rsid w:val="00AE6B2D"/>
    <w:rsid w:val="00AE755A"/>
    <w:rsid w:val="00AF0B46"/>
    <w:rsid w:val="00AF2604"/>
    <w:rsid w:val="00AF2682"/>
    <w:rsid w:val="00AF6097"/>
    <w:rsid w:val="00AF6B2F"/>
    <w:rsid w:val="00AF78D0"/>
    <w:rsid w:val="00B01ED7"/>
    <w:rsid w:val="00B03D6B"/>
    <w:rsid w:val="00B043C1"/>
    <w:rsid w:val="00B06473"/>
    <w:rsid w:val="00B10A73"/>
    <w:rsid w:val="00B10FAD"/>
    <w:rsid w:val="00B11AD5"/>
    <w:rsid w:val="00B12549"/>
    <w:rsid w:val="00B2120B"/>
    <w:rsid w:val="00B21606"/>
    <w:rsid w:val="00B216A3"/>
    <w:rsid w:val="00B229FB"/>
    <w:rsid w:val="00B23B2F"/>
    <w:rsid w:val="00B25FC2"/>
    <w:rsid w:val="00B27488"/>
    <w:rsid w:val="00B27A7A"/>
    <w:rsid w:val="00B32865"/>
    <w:rsid w:val="00B33853"/>
    <w:rsid w:val="00B338E2"/>
    <w:rsid w:val="00B36423"/>
    <w:rsid w:val="00B3780A"/>
    <w:rsid w:val="00B42430"/>
    <w:rsid w:val="00B4297B"/>
    <w:rsid w:val="00B516B5"/>
    <w:rsid w:val="00B55255"/>
    <w:rsid w:val="00B554EE"/>
    <w:rsid w:val="00B55671"/>
    <w:rsid w:val="00B55DC7"/>
    <w:rsid w:val="00B60E9C"/>
    <w:rsid w:val="00B6364F"/>
    <w:rsid w:val="00B63797"/>
    <w:rsid w:val="00B67101"/>
    <w:rsid w:val="00B7421D"/>
    <w:rsid w:val="00B75D5E"/>
    <w:rsid w:val="00B768A2"/>
    <w:rsid w:val="00B811A4"/>
    <w:rsid w:val="00B822B1"/>
    <w:rsid w:val="00B831FE"/>
    <w:rsid w:val="00B8372C"/>
    <w:rsid w:val="00B84D83"/>
    <w:rsid w:val="00B92E7E"/>
    <w:rsid w:val="00B92FF9"/>
    <w:rsid w:val="00B93AF2"/>
    <w:rsid w:val="00B94C4E"/>
    <w:rsid w:val="00B9667B"/>
    <w:rsid w:val="00B96BA2"/>
    <w:rsid w:val="00BA3C1C"/>
    <w:rsid w:val="00BA3F47"/>
    <w:rsid w:val="00BA5235"/>
    <w:rsid w:val="00BA703E"/>
    <w:rsid w:val="00BB0C26"/>
    <w:rsid w:val="00BB3832"/>
    <w:rsid w:val="00BB528C"/>
    <w:rsid w:val="00BB6692"/>
    <w:rsid w:val="00BB74C9"/>
    <w:rsid w:val="00BC19F7"/>
    <w:rsid w:val="00BC515F"/>
    <w:rsid w:val="00BC522F"/>
    <w:rsid w:val="00BC6316"/>
    <w:rsid w:val="00BC6BB4"/>
    <w:rsid w:val="00BC6C9C"/>
    <w:rsid w:val="00BD1F9A"/>
    <w:rsid w:val="00BD230A"/>
    <w:rsid w:val="00BD2DEC"/>
    <w:rsid w:val="00BD3545"/>
    <w:rsid w:val="00BD3885"/>
    <w:rsid w:val="00BD3942"/>
    <w:rsid w:val="00BD3A0B"/>
    <w:rsid w:val="00BD6458"/>
    <w:rsid w:val="00BD7A10"/>
    <w:rsid w:val="00BD7B61"/>
    <w:rsid w:val="00BE0283"/>
    <w:rsid w:val="00BE0A76"/>
    <w:rsid w:val="00BE111C"/>
    <w:rsid w:val="00BE2822"/>
    <w:rsid w:val="00BE725A"/>
    <w:rsid w:val="00BE75B9"/>
    <w:rsid w:val="00BF009B"/>
    <w:rsid w:val="00BF09DF"/>
    <w:rsid w:val="00BF1717"/>
    <w:rsid w:val="00BF1E20"/>
    <w:rsid w:val="00BF4507"/>
    <w:rsid w:val="00BF4661"/>
    <w:rsid w:val="00BF6981"/>
    <w:rsid w:val="00BF6F19"/>
    <w:rsid w:val="00C03B97"/>
    <w:rsid w:val="00C04E3C"/>
    <w:rsid w:val="00C05482"/>
    <w:rsid w:val="00C12DA9"/>
    <w:rsid w:val="00C1477B"/>
    <w:rsid w:val="00C20C44"/>
    <w:rsid w:val="00C25466"/>
    <w:rsid w:val="00C2676C"/>
    <w:rsid w:val="00C27363"/>
    <w:rsid w:val="00C30135"/>
    <w:rsid w:val="00C30BEF"/>
    <w:rsid w:val="00C31844"/>
    <w:rsid w:val="00C32DF5"/>
    <w:rsid w:val="00C3561F"/>
    <w:rsid w:val="00C36E50"/>
    <w:rsid w:val="00C372EA"/>
    <w:rsid w:val="00C4064C"/>
    <w:rsid w:val="00C4120E"/>
    <w:rsid w:val="00C43B14"/>
    <w:rsid w:val="00C44598"/>
    <w:rsid w:val="00C516CF"/>
    <w:rsid w:val="00C53798"/>
    <w:rsid w:val="00C56D80"/>
    <w:rsid w:val="00C571F6"/>
    <w:rsid w:val="00C578B6"/>
    <w:rsid w:val="00C60E68"/>
    <w:rsid w:val="00C61320"/>
    <w:rsid w:val="00C61503"/>
    <w:rsid w:val="00C65131"/>
    <w:rsid w:val="00C66836"/>
    <w:rsid w:val="00C67869"/>
    <w:rsid w:val="00C67DF1"/>
    <w:rsid w:val="00C67EBC"/>
    <w:rsid w:val="00C7101F"/>
    <w:rsid w:val="00C713D8"/>
    <w:rsid w:val="00C717B1"/>
    <w:rsid w:val="00C72558"/>
    <w:rsid w:val="00C75242"/>
    <w:rsid w:val="00C75A0E"/>
    <w:rsid w:val="00C75A8A"/>
    <w:rsid w:val="00C77048"/>
    <w:rsid w:val="00C807A7"/>
    <w:rsid w:val="00C81BD5"/>
    <w:rsid w:val="00C82FF5"/>
    <w:rsid w:val="00C84C78"/>
    <w:rsid w:val="00C85844"/>
    <w:rsid w:val="00C863D8"/>
    <w:rsid w:val="00C91D1C"/>
    <w:rsid w:val="00C95F5D"/>
    <w:rsid w:val="00C97DE2"/>
    <w:rsid w:val="00C97DE3"/>
    <w:rsid w:val="00CA0E75"/>
    <w:rsid w:val="00CA40CE"/>
    <w:rsid w:val="00CA421B"/>
    <w:rsid w:val="00CA4E6A"/>
    <w:rsid w:val="00CA5BB0"/>
    <w:rsid w:val="00CA648D"/>
    <w:rsid w:val="00CA7673"/>
    <w:rsid w:val="00CA784D"/>
    <w:rsid w:val="00CB1B0D"/>
    <w:rsid w:val="00CB286A"/>
    <w:rsid w:val="00CB2AEA"/>
    <w:rsid w:val="00CB3B65"/>
    <w:rsid w:val="00CB4DD7"/>
    <w:rsid w:val="00CB5502"/>
    <w:rsid w:val="00CB692D"/>
    <w:rsid w:val="00CB6F54"/>
    <w:rsid w:val="00CB7450"/>
    <w:rsid w:val="00CC0AE4"/>
    <w:rsid w:val="00CC2149"/>
    <w:rsid w:val="00CC7234"/>
    <w:rsid w:val="00CD344C"/>
    <w:rsid w:val="00CD41A2"/>
    <w:rsid w:val="00CD4A14"/>
    <w:rsid w:val="00CD4DE8"/>
    <w:rsid w:val="00CD6261"/>
    <w:rsid w:val="00CD638B"/>
    <w:rsid w:val="00CD6556"/>
    <w:rsid w:val="00CE1C98"/>
    <w:rsid w:val="00CE2302"/>
    <w:rsid w:val="00CE34C5"/>
    <w:rsid w:val="00CE35E5"/>
    <w:rsid w:val="00CE6848"/>
    <w:rsid w:val="00CF04C1"/>
    <w:rsid w:val="00CF0982"/>
    <w:rsid w:val="00CF5342"/>
    <w:rsid w:val="00CF5ACB"/>
    <w:rsid w:val="00CF5D37"/>
    <w:rsid w:val="00CF6B39"/>
    <w:rsid w:val="00D0067C"/>
    <w:rsid w:val="00D00DBB"/>
    <w:rsid w:val="00D013AA"/>
    <w:rsid w:val="00D02203"/>
    <w:rsid w:val="00D0294D"/>
    <w:rsid w:val="00D035FB"/>
    <w:rsid w:val="00D2128F"/>
    <w:rsid w:val="00D21F38"/>
    <w:rsid w:val="00D232F3"/>
    <w:rsid w:val="00D23453"/>
    <w:rsid w:val="00D26A66"/>
    <w:rsid w:val="00D32365"/>
    <w:rsid w:val="00D33A1E"/>
    <w:rsid w:val="00D35928"/>
    <w:rsid w:val="00D35D0A"/>
    <w:rsid w:val="00D40F9E"/>
    <w:rsid w:val="00D420DD"/>
    <w:rsid w:val="00D42CC7"/>
    <w:rsid w:val="00D45FB9"/>
    <w:rsid w:val="00D510D7"/>
    <w:rsid w:val="00D52631"/>
    <w:rsid w:val="00D52B91"/>
    <w:rsid w:val="00D550FB"/>
    <w:rsid w:val="00D5574B"/>
    <w:rsid w:val="00D560A9"/>
    <w:rsid w:val="00D56BE1"/>
    <w:rsid w:val="00D5793B"/>
    <w:rsid w:val="00D60BE3"/>
    <w:rsid w:val="00D610A4"/>
    <w:rsid w:val="00D61B7C"/>
    <w:rsid w:val="00D6236A"/>
    <w:rsid w:val="00D63F37"/>
    <w:rsid w:val="00D64C5D"/>
    <w:rsid w:val="00D7016D"/>
    <w:rsid w:val="00D71691"/>
    <w:rsid w:val="00D71C97"/>
    <w:rsid w:val="00D725BE"/>
    <w:rsid w:val="00D75DE4"/>
    <w:rsid w:val="00D800B1"/>
    <w:rsid w:val="00D80B3D"/>
    <w:rsid w:val="00D819C1"/>
    <w:rsid w:val="00D847C6"/>
    <w:rsid w:val="00D8627A"/>
    <w:rsid w:val="00D87216"/>
    <w:rsid w:val="00D87961"/>
    <w:rsid w:val="00D87962"/>
    <w:rsid w:val="00D87980"/>
    <w:rsid w:val="00D90022"/>
    <w:rsid w:val="00D90734"/>
    <w:rsid w:val="00D91B03"/>
    <w:rsid w:val="00D91FDD"/>
    <w:rsid w:val="00D92A1A"/>
    <w:rsid w:val="00D92ABF"/>
    <w:rsid w:val="00D94099"/>
    <w:rsid w:val="00D95666"/>
    <w:rsid w:val="00D95FB4"/>
    <w:rsid w:val="00DA206C"/>
    <w:rsid w:val="00DA2890"/>
    <w:rsid w:val="00DA3212"/>
    <w:rsid w:val="00DA39D6"/>
    <w:rsid w:val="00DA4104"/>
    <w:rsid w:val="00DA4744"/>
    <w:rsid w:val="00DA51EA"/>
    <w:rsid w:val="00DA70B3"/>
    <w:rsid w:val="00DB0B0F"/>
    <w:rsid w:val="00DB31D5"/>
    <w:rsid w:val="00DB32E6"/>
    <w:rsid w:val="00DB5AF1"/>
    <w:rsid w:val="00DB5F26"/>
    <w:rsid w:val="00DC3439"/>
    <w:rsid w:val="00DC34A4"/>
    <w:rsid w:val="00DC7607"/>
    <w:rsid w:val="00DC7F0E"/>
    <w:rsid w:val="00DD195E"/>
    <w:rsid w:val="00DD33B6"/>
    <w:rsid w:val="00DD64A3"/>
    <w:rsid w:val="00DD7556"/>
    <w:rsid w:val="00DE0934"/>
    <w:rsid w:val="00DE0C05"/>
    <w:rsid w:val="00DE467B"/>
    <w:rsid w:val="00DE7748"/>
    <w:rsid w:val="00DE79DC"/>
    <w:rsid w:val="00DF036F"/>
    <w:rsid w:val="00DF0ADD"/>
    <w:rsid w:val="00DF1711"/>
    <w:rsid w:val="00DF3E5D"/>
    <w:rsid w:val="00E020D7"/>
    <w:rsid w:val="00E025DF"/>
    <w:rsid w:val="00E03D4A"/>
    <w:rsid w:val="00E04EDE"/>
    <w:rsid w:val="00E056CB"/>
    <w:rsid w:val="00E05D08"/>
    <w:rsid w:val="00E078C8"/>
    <w:rsid w:val="00E16205"/>
    <w:rsid w:val="00E16EF7"/>
    <w:rsid w:val="00E17BC6"/>
    <w:rsid w:val="00E21761"/>
    <w:rsid w:val="00E21953"/>
    <w:rsid w:val="00E23318"/>
    <w:rsid w:val="00E2366E"/>
    <w:rsid w:val="00E25E8F"/>
    <w:rsid w:val="00E2743D"/>
    <w:rsid w:val="00E27A54"/>
    <w:rsid w:val="00E30B5F"/>
    <w:rsid w:val="00E32DB7"/>
    <w:rsid w:val="00E35CDC"/>
    <w:rsid w:val="00E40391"/>
    <w:rsid w:val="00E40F29"/>
    <w:rsid w:val="00E45E3B"/>
    <w:rsid w:val="00E47AD9"/>
    <w:rsid w:val="00E47E1F"/>
    <w:rsid w:val="00E52863"/>
    <w:rsid w:val="00E53CA4"/>
    <w:rsid w:val="00E61097"/>
    <w:rsid w:val="00E6310E"/>
    <w:rsid w:val="00E63E6B"/>
    <w:rsid w:val="00E64A78"/>
    <w:rsid w:val="00E65F5E"/>
    <w:rsid w:val="00E66603"/>
    <w:rsid w:val="00E67421"/>
    <w:rsid w:val="00E70BB8"/>
    <w:rsid w:val="00E720BF"/>
    <w:rsid w:val="00E80550"/>
    <w:rsid w:val="00E81116"/>
    <w:rsid w:val="00E843A1"/>
    <w:rsid w:val="00E84EDE"/>
    <w:rsid w:val="00E854DE"/>
    <w:rsid w:val="00E865FA"/>
    <w:rsid w:val="00E8743D"/>
    <w:rsid w:val="00E9420C"/>
    <w:rsid w:val="00E94E86"/>
    <w:rsid w:val="00E96639"/>
    <w:rsid w:val="00E9702F"/>
    <w:rsid w:val="00EA0689"/>
    <w:rsid w:val="00EA375C"/>
    <w:rsid w:val="00EA3A6F"/>
    <w:rsid w:val="00EA5FCF"/>
    <w:rsid w:val="00EB1E89"/>
    <w:rsid w:val="00EB2881"/>
    <w:rsid w:val="00EB5CE3"/>
    <w:rsid w:val="00EB6B49"/>
    <w:rsid w:val="00EB7827"/>
    <w:rsid w:val="00EC0F16"/>
    <w:rsid w:val="00EC4645"/>
    <w:rsid w:val="00EC54F6"/>
    <w:rsid w:val="00EC74E3"/>
    <w:rsid w:val="00ED1CD7"/>
    <w:rsid w:val="00ED1D15"/>
    <w:rsid w:val="00ED277D"/>
    <w:rsid w:val="00ED327C"/>
    <w:rsid w:val="00ED3463"/>
    <w:rsid w:val="00ED493C"/>
    <w:rsid w:val="00ED5C9A"/>
    <w:rsid w:val="00ED68CD"/>
    <w:rsid w:val="00EE0E88"/>
    <w:rsid w:val="00EE4291"/>
    <w:rsid w:val="00EE4EF2"/>
    <w:rsid w:val="00EF02C2"/>
    <w:rsid w:val="00EF30C8"/>
    <w:rsid w:val="00EF51B1"/>
    <w:rsid w:val="00EF5BB8"/>
    <w:rsid w:val="00EF5BE4"/>
    <w:rsid w:val="00EF6C7F"/>
    <w:rsid w:val="00EF70D5"/>
    <w:rsid w:val="00F003EC"/>
    <w:rsid w:val="00F00C2E"/>
    <w:rsid w:val="00F02C8C"/>
    <w:rsid w:val="00F04BA9"/>
    <w:rsid w:val="00F04C38"/>
    <w:rsid w:val="00F05597"/>
    <w:rsid w:val="00F05B5E"/>
    <w:rsid w:val="00F07C36"/>
    <w:rsid w:val="00F07EE3"/>
    <w:rsid w:val="00F1047B"/>
    <w:rsid w:val="00F133D4"/>
    <w:rsid w:val="00F13E09"/>
    <w:rsid w:val="00F14C81"/>
    <w:rsid w:val="00F15484"/>
    <w:rsid w:val="00F1604C"/>
    <w:rsid w:val="00F17556"/>
    <w:rsid w:val="00F17F73"/>
    <w:rsid w:val="00F25663"/>
    <w:rsid w:val="00F2614A"/>
    <w:rsid w:val="00F27907"/>
    <w:rsid w:val="00F307EA"/>
    <w:rsid w:val="00F32E9C"/>
    <w:rsid w:val="00F33E51"/>
    <w:rsid w:val="00F347FB"/>
    <w:rsid w:val="00F36561"/>
    <w:rsid w:val="00F365D7"/>
    <w:rsid w:val="00F36AF6"/>
    <w:rsid w:val="00F42BE3"/>
    <w:rsid w:val="00F45F9F"/>
    <w:rsid w:val="00F466DA"/>
    <w:rsid w:val="00F4797F"/>
    <w:rsid w:val="00F5281D"/>
    <w:rsid w:val="00F53CA8"/>
    <w:rsid w:val="00F53CDC"/>
    <w:rsid w:val="00F53E1C"/>
    <w:rsid w:val="00F54C9B"/>
    <w:rsid w:val="00F558F0"/>
    <w:rsid w:val="00F61703"/>
    <w:rsid w:val="00F63E4F"/>
    <w:rsid w:val="00F64185"/>
    <w:rsid w:val="00F643FA"/>
    <w:rsid w:val="00F64FB1"/>
    <w:rsid w:val="00F67481"/>
    <w:rsid w:val="00F70937"/>
    <w:rsid w:val="00F71995"/>
    <w:rsid w:val="00F723CD"/>
    <w:rsid w:val="00F77502"/>
    <w:rsid w:val="00F81985"/>
    <w:rsid w:val="00F81C44"/>
    <w:rsid w:val="00F82D9C"/>
    <w:rsid w:val="00F84894"/>
    <w:rsid w:val="00F864D2"/>
    <w:rsid w:val="00F865C3"/>
    <w:rsid w:val="00F87896"/>
    <w:rsid w:val="00F9022B"/>
    <w:rsid w:val="00F9030A"/>
    <w:rsid w:val="00F90BEF"/>
    <w:rsid w:val="00F9171F"/>
    <w:rsid w:val="00F923A0"/>
    <w:rsid w:val="00F92F88"/>
    <w:rsid w:val="00F94362"/>
    <w:rsid w:val="00F94405"/>
    <w:rsid w:val="00F965F4"/>
    <w:rsid w:val="00F97FBC"/>
    <w:rsid w:val="00FA199A"/>
    <w:rsid w:val="00FA2147"/>
    <w:rsid w:val="00FA2218"/>
    <w:rsid w:val="00FA4B60"/>
    <w:rsid w:val="00FA56CD"/>
    <w:rsid w:val="00FA6AF9"/>
    <w:rsid w:val="00FA7283"/>
    <w:rsid w:val="00FA76A0"/>
    <w:rsid w:val="00FB3F0F"/>
    <w:rsid w:val="00FB601D"/>
    <w:rsid w:val="00FB62BC"/>
    <w:rsid w:val="00FB66BC"/>
    <w:rsid w:val="00FB6A28"/>
    <w:rsid w:val="00FB73E4"/>
    <w:rsid w:val="00FB7909"/>
    <w:rsid w:val="00FC06C0"/>
    <w:rsid w:val="00FC11A4"/>
    <w:rsid w:val="00FC2799"/>
    <w:rsid w:val="00FC3A79"/>
    <w:rsid w:val="00FC42DB"/>
    <w:rsid w:val="00FC4647"/>
    <w:rsid w:val="00FC6EF1"/>
    <w:rsid w:val="00FD0D74"/>
    <w:rsid w:val="00FD0ED6"/>
    <w:rsid w:val="00FD14CA"/>
    <w:rsid w:val="00FD3F5D"/>
    <w:rsid w:val="00FD6D48"/>
    <w:rsid w:val="00FD7A0F"/>
    <w:rsid w:val="00FE3C74"/>
    <w:rsid w:val="00FE5ECA"/>
    <w:rsid w:val="00FE6DF2"/>
    <w:rsid w:val="00FE74EB"/>
    <w:rsid w:val="00FF1E7B"/>
    <w:rsid w:val="00FF2526"/>
    <w:rsid w:val="00FF2DBB"/>
    <w:rsid w:val="00FF32C1"/>
    <w:rsid w:val="00FF41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345F064-8C6C-46A3-931B-387D4E644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0BB8"/>
    <w:rPr>
      <w:rFonts w:ascii="Times" w:hAnsi="Times"/>
      <w:szCs w:val="24"/>
      <w:lang w:val="en-GB"/>
    </w:rPr>
  </w:style>
  <w:style w:type="paragraph" w:styleId="Heading1">
    <w:name w:val="heading 1"/>
    <w:next w:val="JACoWAuthorList"/>
    <w:link w:val="Heading1Char"/>
    <w:uiPriority w:val="9"/>
    <w:qFormat/>
    <w:rsid w:val="00E70BB8"/>
    <w:pPr>
      <w:keepNext/>
      <w:spacing w:after="60"/>
      <w:jc w:val="center"/>
      <w:outlineLvl w:val="0"/>
    </w:pPr>
    <w:rPr>
      <w:rFonts w:cs="Arial"/>
      <w:b/>
      <w:bCs/>
      <w:caps/>
      <w:kern w:val="32"/>
      <w:sz w:val="28"/>
      <w:szCs w:val="32"/>
      <w:lang w:val="en-GB"/>
    </w:rPr>
  </w:style>
  <w:style w:type="paragraph" w:styleId="Heading2">
    <w:name w:val="heading 2"/>
    <w:next w:val="BodyTextIndent"/>
    <w:uiPriority w:val="99"/>
    <w:semiHidden/>
    <w:qFormat/>
    <w:rsid w:val="00E70BB8"/>
    <w:pPr>
      <w:keepNext/>
      <w:spacing w:before="240" w:after="60"/>
      <w:jc w:val="center"/>
      <w:outlineLvl w:val="1"/>
    </w:pPr>
    <w:rPr>
      <w:rFonts w:cs="Arial"/>
      <w:b/>
      <w:bCs/>
      <w:iCs/>
      <w:caps/>
      <w:kern w:val="16"/>
      <w:sz w:val="24"/>
      <w:szCs w:val="28"/>
      <w:lang w:val="en-GB"/>
    </w:rPr>
  </w:style>
  <w:style w:type="paragraph" w:styleId="Heading3">
    <w:name w:val="heading 3"/>
    <w:next w:val="BodyTextIndent"/>
    <w:uiPriority w:val="99"/>
    <w:semiHidden/>
    <w:qFormat/>
    <w:rsid w:val="00E70BB8"/>
    <w:pPr>
      <w:keepNext/>
      <w:spacing w:before="120" w:after="60"/>
      <w:outlineLvl w:val="2"/>
    </w:pPr>
    <w:rPr>
      <w:rFonts w:cs="Arial"/>
      <w:bCs/>
      <w:i/>
      <w:sz w:val="24"/>
      <w:szCs w:val="26"/>
      <w:lang w:val="en-GB"/>
    </w:rPr>
  </w:style>
  <w:style w:type="paragraph" w:styleId="Heading4">
    <w:name w:val="heading 4"/>
    <w:basedOn w:val="Normal"/>
    <w:next w:val="Normal"/>
    <w:link w:val="Heading4Char"/>
    <w:uiPriority w:val="9"/>
    <w:semiHidden/>
    <w:unhideWhenUsed/>
    <w:qFormat/>
    <w:rsid w:val="00E70BB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70BB8"/>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70BB8"/>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70BB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0BB8"/>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E70BB8"/>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link w:val="FootnoteTextChar"/>
    <w:rsid w:val="00E70BB8"/>
    <w:rPr>
      <w:sz w:val="16"/>
      <w:lang w:val="en-GB"/>
    </w:rPr>
  </w:style>
  <w:style w:type="paragraph" w:customStyle="1" w:styleId="JAbstractTitle">
    <w:name w:val="J_Abstract Title"/>
    <w:next w:val="BodyTextIndent"/>
    <w:rsid w:val="00BA703E"/>
    <w:rPr>
      <w:i/>
      <w:sz w:val="24"/>
      <w:szCs w:val="24"/>
      <w:lang w:val="en-GB"/>
    </w:rPr>
  </w:style>
  <w:style w:type="paragraph" w:customStyle="1" w:styleId="JAuthorList">
    <w:name w:val="J_Author List"/>
    <w:next w:val="JAbstractTitle"/>
    <w:autoRedefine/>
    <w:rsid w:val="00A2164D"/>
    <w:pPr>
      <w:spacing w:before="180" w:after="240"/>
      <w:jc w:val="center"/>
    </w:pPr>
    <w:rPr>
      <w:sz w:val="24"/>
      <w:szCs w:val="24"/>
      <w:lang w:val="fr-FR"/>
    </w:rPr>
  </w:style>
  <w:style w:type="paragraph" w:customStyle="1" w:styleId="FigureCaption">
    <w:name w:val="Figure Caption"/>
    <w:next w:val="BodyTextIndent"/>
    <w:link w:val="FigureCaptionChar"/>
    <w:rsid w:val="00E70BB8"/>
    <w:pPr>
      <w:spacing w:before="60" w:after="120"/>
      <w:jc w:val="center"/>
    </w:pPr>
    <w:rPr>
      <w:szCs w:val="24"/>
      <w:lang w:val="en-GB"/>
    </w:rPr>
  </w:style>
  <w:style w:type="paragraph" w:customStyle="1" w:styleId="TableCaption">
    <w:name w:val="Table Caption"/>
    <w:next w:val="BodyTextIndent"/>
    <w:rsid w:val="00E70BB8"/>
    <w:pPr>
      <w:spacing w:before="60" w:after="60"/>
      <w:jc w:val="center"/>
    </w:pPr>
    <w:rPr>
      <w:szCs w:val="24"/>
      <w:lang w:val="en-GB"/>
    </w:rPr>
  </w:style>
  <w:style w:type="character" w:styleId="FootnoteReference">
    <w:name w:val="footnote reference"/>
    <w:rsid w:val="00E70BB8"/>
    <w:rPr>
      <w:rFonts w:ascii="Times New Roman" w:hAnsi="Times New Roman"/>
      <w:sz w:val="20"/>
      <w:vertAlign w:val="superscript"/>
    </w:rPr>
  </w:style>
  <w:style w:type="paragraph" w:customStyle="1" w:styleId="Equation">
    <w:name w:val="Equation"/>
    <w:basedOn w:val="BodyTextNoIndent"/>
    <w:next w:val="BodyTextNoIndent"/>
    <w:autoRedefine/>
    <w:rsid w:val="00E70BB8"/>
    <w:pPr>
      <w:spacing w:before="240" w:after="240"/>
      <w:jc w:val="right"/>
    </w:pPr>
    <w:rPr>
      <w:kern w:val="16"/>
    </w:rPr>
  </w:style>
  <w:style w:type="paragraph" w:customStyle="1" w:styleId="JReference">
    <w:name w:val="J_Reference"/>
    <w:basedOn w:val="Normal"/>
    <w:link w:val="JReferenceChar"/>
    <w:qFormat/>
    <w:rsid w:val="00BA703E"/>
    <w:pPr>
      <w:tabs>
        <w:tab w:val="left" w:pos="360"/>
      </w:tabs>
      <w:ind w:left="360" w:hanging="360"/>
    </w:pPr>
  </w:style>
  <w:style w:type="paragraph" w:styleId="BodyTextIndent">
    <w:name w:val="Body Text Indent"/>
    <w:link w:val="BodyTextIndentChar"/>
    <w:rsid w:val="00E70BB8"/>
    <w:pPr>
      <w:ind w:firstLine="187"/>
      <w:jc w:val="both"/>
    </w:pPr>
    <w:rPr>
      <w:lang w:val="en-GB"/>
    </w:rPr>
  </w:style>
  <w:style w:type="character" w:styleId="Hyperlink">
    <w:name w:val="Hyperlink"/>
    <w:rsid w:val="00E70BB8"/>
    <w:rPr>
      <w:color w:val="0000FF"/>
      <w:u w:val="single"/>
    </w:rPr>
  </w:style>
  <w:style w:type="paragraph" w:customStyle="1" w:styleId="JBulletedList">
    <w:name w:val="J_Bulleted List"/>
    <w:rsid w:val="00BA703E"/>
    <w:pPr>
      <w:tabs>
        <w:tab w:val="num" w:pos="389"/>
      </w:tabs>
      <w:ind w:left="389" w:hanging="202"/>
      <w:jc w:val="both"/>
    </w:pPr>
    <w:rPr>
      <w:szCs w:val="24"/>
      <w:lang w:val="en-GB"/>
    </w:rPr>
  </w:style>
  <w:style w:type="character" w:customStyle="1" w:styleId="JReferenceChar">
    <w:name w:val="J_Reference Char"/>
    <w:link w:val="JReference"/>
    <w:rsid w:val="00BA703E"/>
    <w:rPr>
      <w:rFonts w:ascii="Times" w:hAnsi="Times"/>
      <w:szCs w:val="24"/>
      <w:lang w:val="en-GB"/>
    </w:rPr>
  </w:style>
  <w:style w:type="paragraph" w:styleId="Caption">
    <w:name w:val="caption"/>
    <w:basedOn w:val="Normal"/>
    <w:next w:val="Normal"/>
    <w:link w:val="CaptionChar"/>
    <w:qFormat/>
    <w:rsid w:val="00E70BB8"/>
    <w:pPr>
      <w:spacing w:before="60" w:after="60"/>
      <w:jc w:val="center"/>
    </w:pPr>
    <w:rPr>
      <w:rFonts w:ascii="Times New Roman" w:hAnsi="Times New Roman"/>
      <w:bCs/>
    </w:rPr>
  </w:style>
  <w:style w:type="paragraph" w:customStyle="1" w:styleId="BodyTextNoIndent">
    <w:name w:val="Body Text No Indent"/>
    <w:basedOn w:val="BodyTextIndent"/>
    <w:rsid w:val="00E70BB8"/>
    <w:pPr>
      <w:ind w:firstLine="0"/>
    </w:pPr>
  </w:style>
  <w:style w:type="paragraph" w:customStyle="1" w:styleId="FigureCaptionMultiLine">
    <w:name w:val="Figure Caption Multi Line"/>
    <w:basedOn w:val="FigureCaption"/>
    <w:next w:val="BodyTextIndent"/>
    <w:rsid w:val="00E70BB8"/>
    <w:pPr>
      <w:jc w:val="both"/>
    </w:pPr>
    <w:rPr>
      <w:szCs w:val="20"/>
    </w:rPr>
  </w:style>
  <w:style w:type="paragraph" w:customStyle="1" w:styleId="TableCaptionMultiLine">
    <w:name w:val="Table Caption Multi Line"/>
    <w:basedOn w:val="TableCaption"/>
    <w:next w:val="BodyTextIndent"/>
    <w:rsid w:val="00E70BB8"/>
    <w:pPr>
      <w:jc w:val="both"/>
    </w:pPr>
    <w:rPr>
      <w:szCs w:val="20"/>
    </w:rPr>
  </w:style>
  <w:style w:type="paragraph" w:styleId="BalloonText">
    <w:name w:val="Balloon Text"/>
    <w:basedOn w:val="Normal"/>
    <w:link w:val="BalloonTextChar"/>
    <w:uiPriority w:val="99"/>
    <w:semiHidden/>
    <w:unhideWhenUsed/>
    <w:rsid w:val="00E70BB8"/>
    <w:rPr>
      <w:rFonts w:ascii="Tahoma" w:hAnsi="Tahoma" w:cs="Tahoma"/>
      <w:sz w:val="16"/>
      <w:szCs w:val="16"/>
    </w:rPr>
  </w:style>
  <w:style w:type="character" w:customStyle="1" w:styleId="BalloonTextChar">
    <w:name w:val="Balloon Text Char"/>
    <w:link w:val="BalloonText"/>
    <w:uiPriority w:val="99"/>
    <w:semiHidden/>
    <w:rsid w:val="00E70BB8"/>
    <w:rPr>
      <w:rFonts w:ascii="Tahoma" w:hAnsi="Tahoma" w:cs="Tahoma"/>
      <w:sz w:val="16"/>
      <w:szCs w:val="16"/>
      <w:lang w:val="en-GB"/>
    </w:rPr>
  </w:style>
  <w:style w:type="character" w:styleId="CommentReference">
    <w:name w:val="annotation reference"/>
    <w:uiPriority w:val="99"/>
    <w:semiHidden/>
    <w:unhideWhenUsed/>
    <w:rsid w:val="00E70BB8"/>
    <w:rPr>
      <w:sz w:val="16"/>
      <w:szCs w:val="16"/>
    </w:rPr>
  </w:style>
  <w:style w:type="paragraph" w:styleId="CommentText">
    <w:name w:val="annotation text"/>
    <w:basedOn w:val="Normal"/>
    <w:link w:val="CommentTextChar"/>
    <w:uiPriority w:val="99"/>
    <w:semiHidden/>
    <w:unhideWhenUsed/>
    <w:rsid w:val="00E70BB8"/>
    <w:rPr>
      <w:szCs w:val="20"/>
    </w:rPr>
  </w:style>
  <w:style w:type="character" w:customStyle="1" w:styleId="CommentTextChar">
    <w:name w:val="Comment Text Char"/>
    <w:link w:val="CommentText"/>
    <w:uiPriority w:val="99"/>
    <w:semiHidden/>
    <w:rsid w:val="00E70BB8"/>
    <w:rPr>
      <w:rFonts w:ascii="Times" w:hAnsi="Times"/>
      <w:lang w:val="en-GB"/>
    </w:rPr>
  </w:style>
  <w:style w:type="paragraph" w:styleId="CommentSubject">
    <w:name w:val="annotation subject"/>
    <w:basedOn w:val="CommentText"/>
    <w:next w:val="CommentText"/>
    <w:link w:val="CommentSubjectChar"/>
    <w:uiPriority w:val="99"/>
    <w:semiHidden/>
    <w:unhideWhenUsed/>
    <w:rsid w:val="00E70BB8"/>
    <w:rPr>
      <w:b/>
      <w:bCs/>
    </w:rPr>
  </w:style>
  <w:style w:type="character" w:customStyle="1" w:styleId="CommentSubjectChar">
    <w:name w:val="Comment Subject Char"/>
    <w:link w:val="CommentSubject"/>
    <w:uiPriority w:val="99"/>
    <w:semiHidden/>
    <w:rsid w:val="00E70BB8"/>
    <w:rPr>
      <w:rFonts w:ascii="Times" w:hAnsi="Times"/>
      <w:b/>
      <w:bCs/>
      <w:lang w:val="en-GB"/>
    </w:rPr>
  </w:style>
  <w:style w:type="paragraph" w:customStyle="1" w:styleId="JPaperTitle">
    <w:name w:val="J_Paper Title"/>
    <w:basedOn w:val="Heading1"/>
    <w:qFormat/>
    <w:rsid w:val="00497C61"/>
  </w:style>
  <w:style w:type="paragraph" w:customStyle="1" w:styleId="JSectionHeading">
    <w:name w:val="J_Section Heading"/>
    <w:basedOn w:val="Heading2"/>
    <w:uiPriority w:val="3"/>
    <w:qFormat/>
    <w:rsid w:val="00103192"/>
    <w:pPr>
      <w:spacing w:before="180"/>
    </w:pPr>
  </w:style>
  <w:style w:type="paragraph" w:customStyle="1" w:styleId="JSubsectionHeading">
    <w:name w:val="J_Subsection Heading"/>
    <w:basedOn w:val="Heading3"/>
    <w:uiPriority w:val="4"/>
    <w:qFormat/>
    <w:rsid w:val="00497C61"/>
    <w:rPr>
      <w:kern w:val="16"/>
    </w:rPr>
  </w:style>
  <w:style w:type="paragraph" w:styleId="TableofFigures">
    <w:name w:val="table of figures"/>
    <w:basedOn w:val="Normal"/>
    <w:next w:val="Normal"/>
    <w:uiPriority w:val="99"/>
    <w:unhideWhenUsed/>
    <w:rsid w:val="00E70BB8"/>
  </w:style>
  <w:style w:type="paragraph" w:styleId="NormalWeb">
    <w:name w:val="Normal (Web)"/>
    <w:basedOn w:val="Normal"/>
    <w:uiPriority w:val="99"/>
    <w:semiHidden/>
    <w:unhideWhenUsed/>
    <w:rsid w:val="00E70BB8"/>
    <w:rPr>
      <w:rFonts w:ascii="Times New Roman" w:hAnsi="Times New Roman"/>
      <w:sz w:val="24"/>
    </w:rPr>
  </w:style>
  <w:style w:type="character" w:customStyle="1" w:styleId="Heading1Char">
    <w:name w:val="Heading 1 Char"/>
    <w:basedOn w:val="DefaultParagraphFont"/>
    <w:link w:val="Heading1"/>
    <w:uiPriority w:val="9"/>
    <w:rsid w:val="00E70BB8"/>
    <w:rPr>
      <w:rFonts w:cs="Arial"/>
      <w:b/>
      <w:bCs/>
      <w:caps/>
      <w:kern w:val="32"/>
      <w:sz w:val="28"/>
      <w:szCs w:val="32"/>
      <w:lang w:val="en-GB"/>
    </w:rPr>
  </w:style>
  <w:style w:type="character" w:customStyle="1" w:styleId="BodyTextIndentChar">
    <w:name w:val="Body Text Indent Char"/>
    <w:link w:val="BodyTextIndent"/>
    <w:rsid w:val="00E70BB8"/>
    <w:rPr>
      <w:lang w:val="en-GB"/>
    </w:rPr>
  </w:style>
  <w:style w:type="character" w:styleId="PlaceholderText">
    <w:name w:val="Placeholder Text"/>
    <w:basedOn w:val="DefaultParagraphFont"/>
    <w:uiPriority w:val="99"/>
    <w:semiHidden/>
    <w:rsid w:val="00E70BB8"/>
    <w:rPr>
      <w:color w:val="808080"/>
    </w:rPr>
  </w:style>
  <w:style w:type="character" w:customStyle="1" w:styleId="FootnoteTextChar">
    <w:name w:val="Footnote Text Char"/>
    <w:link w:val="FootnoteText"/>
    <w:rsid w:val="00E70BB8"/>
    <w:rPr>
      <w:sz w:val="16"/>
      <w:lang w:val="en-GB"/>
    </w:rPr>
  </w:style>
  <w:style w:type="character" w:customStyle="1" w:styleId="FigureCaptionChar">
    <w:name w:val="Figure Caption Char"/>
    <w:basedOn w:val="DefaultParagraphFont"/>
    <w:link w:val="FigureCaption"/>
    <w:rsid w:val="00E70BB8"/>
    <w:rPr>
      <w:szCs w:val="24"/>
      <w:lang w:val="en-GB"/>
    </w:rPr>
  </w:style>
  <w:style w:type="character" w:customStyle="1" w:styleId="CaptionChar">
    <w:name w:val="Caption Char"/>
    <w:basedOn w:val="FigureCaptionChar"/>
    <w:link w:val="Caption"/>
    <w:rsid w:val="00E70BB8"/>
    <w:rPr>
      <w:bCs/>
      <w:szCs w:val="24"/>
      <w:lang w:val="en-GB"/>
    </w:rPr>
  </w:style>
  <w:style w:type="table" w:styleId="TableGrid">
    <w:name w:val="Table Grid"/>
    <w:basedOn w:val="TableNormal"/>
    <w:uiPriority w:val="59"/>
    <w:rsid w:val="00E70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losing">
    <w:name w:val="Closing"/>
    <w:basedOn w:val="Normal"/>
    <w:link w:val="ClosingChar"/>
    <w:uiPriority w:val="99"/>
    <w:semiHidden/>
    <w:unhideWhenUsed/>
    <w:rsid w:val="00E70BB8"/>
    <w:pPr>
      <w:ind w:left="4252"/>
    </w:pPr>
  </w:style>
  <w:style w:type="character" w:customStyle="1" w:styleId="ClosingChar">
    <w:name w:val="Closing Char"/>
    <w:basedOn w:val="DefaultParagraphFont"/>
    <w:link w:val="Closing"/>
    <w:uiPriority w:val="99"/>
    <w:semiHidden/>
    <w:rsid w:val="00E70BB8"/>
    <w:rPr>
      <w:rFonts w:ascii="Times" w:hAnsi="Times"/>
      <w:szCs w:val="24"/>
      <w:lang w:val="en-GB"/>
    </w:rPr>
  </w:style>
  <w:style w:type="paragraph" w:customStyle="1" w:styleId="Style1">
    <w:name w:val="Style1"/>
    <w:basedOn w:val="Caption"/>
    <w:qFormat/>
    <w:rsid w:val="00E70BB8"/>
    <w:rPr>
      <w:szCs w:val="20"/>
    </w:rPr>
  </w:style>
  <w:style w:type="paragraph" w:customStyle="1" w:styleId="Style2">
    <w:name w:val="Style2"/>
    <w:basedOn w:val="Caption"/>
    <w:qFormat/>
    <w:rsid w:val="00E70BB8"/>
    <w:rPr>
      <w:b/>
      <w:szCs w:val="20"/>
    </w:rPr>
  </w:style>
  <w:style w:type="paragraph" w:customStyle="1" w:styleId="Style3">
    <w:name w:val="Style3"/>
    <w:basedOn w:val="Caption"/>
    <w:autoRedefine/>
    <w:qFormat/>
    <w:rsid w:val="00E70BB8"/>
    <w:rPr>
      <w:b/>
      <w:szCs w:val="20"/>
    </w:rPr>
  </w:style>
  <w:style w:type="character" w:styleId="Emphasis">
    <w:name w:val="Emphasis"/>
    <w:basedOn w:val="DefaultParagraphFont"/>
    <w:uiPriority w:val="20"/>
    <w:qFormat/>
    <w:rsid w:val="00E70BB8"/>
    <w:rPr>
      <w:i/>
      <w:iCs/>
    </w:rPr>
  </w:style>
  <w:style w:type="character" w:customStyle="1" w:styleId="Heading4Char">
    <w:name w:val="Heading 4 Char"/>
    <w:basedOn w:val="DefaultParagraphFont"/>
    <w:link w:val="Heading4"/>
    <w:uiPriority w:val="9"/>
    <w:semiHidden/>
    <w:rsid w:val="00E70BB8"/>
    <w:rPr>
      <w:rFonts w:asciiTheme="majorHAnsi" w:eastAsiaTheme="majorEastAsia" w:hAnsiTheme="majorHAnsi" w:cstheme="majorBidi"/>
      <w:b/>
      <w:bCs/>
      <w:i/>
      <w:iCs/>
      <w:color w:val="4F81BD" w:themeColor="accent1"/>
      <w:szCs w:val="24"/>
      <w:lang w:val="en-GB"/>
    </w:rPr>
  </w:style>
  <w:style w:type="paragraph" w:customStyle="1" w:styleId="JBodyTextIndent">
    <w:name w:val="J_Body Text Indent"/>
    <w:basedOn w:val="BodyTextIndent"/>
    <w:link w:val="JBodyTextIndentChar"/>
    <w:qFormat/>
    <w:rsid w:val="002E3F0A"/>
    <w:rPr>
      <w:kern w:val="16"/>
    </w:rPr>
  </w:style>
  <w:style w:type="paragraph" w:customStyle="1" w:styleId="JBodyTextNoIndent">
    <w:name w:val="J_Body Text No Indent"/>
    <w:basedOn w:val="JBodyTextIndent"/>
    <w:link w:val="JBodyTextNoIndentChar"/>
    <w:rsid w:val="002E3F0A"/>
    <w:pPr>
      <w:ind w:firstLine="0"/>
    </w:pPr>
  </w:style>
  <w:style w:type="character" w:customStyle="1" w:styleId="JBodyTextIndentChar">
    <w:name w:val="J_Body Text Indent Char"/>
    <w:basedOn w:val="BodyTextIndentChar"/>
    <w:link w:val="JBodyTextIndent"/>
    <w:rsid w:val="002E3F0A"/>
    <w:rPr>
      <w:kern w:val="16"/>
      <w:lang w:val="en-GB"/>
    </w:rPr>
  </w:style>
  <w:style w:type="character" w:customStyle="1" w:styleId="JBodyTextNoIndentChar">
    <w:name w:val="J_Body Text No Indent Char"/>
    <w:basedOn w:val="JBodyTextIndentChar"/>
    <w:link w:val="JBodyTextNoIndent"/>
    <w:rsid w:val="002E3F0A"/>
    <w:rPr>
      <w:kern w:val="16"/>
      <w:lang w:val="en-GB"/>
    </w:rPr>
  </w:style>
  <w:style w:type="paragraph" w:customStyle="1" w:styleId="JThird-levelHeading">
    <w:name w:val="J_Third-level Heading"/>
    <w:basedOn w:val="BodyTextIndent"/>
    <w:link w:val="JThird-levelHeadingChar"/>
    <w:qFormat/>
    <w:rsid w:val="000C7727"/>
    <w:pPr>
      <w:spacing w:before="120"/>
    </w:pPr>
    <w:rPr>
      <w:b/>
    </w:rPr>
  </w:style>
  <w:style w:type="character" w:customStyle="1" w:styleId="JThird-levelHeadingChar">
    <w:name w:val="J_Third-level Heading Char"/>
    <w:basedOn w:val="BodyTextIndentChar"/>
    <w:link w:val="JThird-levelHeading"/>
    <w:rsid w:val="000C7727"/>
    <w:rPr>
      <w:b/>
      <w:lang w:val="en-GB"/>
    </w:rPr>
  </w:style>
  <w:style w:type="paragraph" w:styleId="Bibliography">
    <w:name w:val="Bibliography"/>
    <w:basedOn w:val="Normal"/>
    <w:next w:val="Normal"/>
    <w:uiPriority w:val="37"/>
    <w:semiHidden/>
    <w:unhideWhenUsed/>
    <w:rsid w:val="00E70BB8"/>
  </w:style>
  <w:style w:type="paragraph" w:styleId="BlockText">
    <w:name w:val="Block Text"/>
    <w:basedOn w:val="Normal"/>
    <w:uiPriority w:val="99"/>
    <w:semiHidden/>
    <w:unhideWhenUsed/>
    <w:rsid w:val="00E70BB8"/>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E70BB8"/>
    <w:pPr>
      <w:spacing w:after="120"/>
    </w:pPr>
  </w:style>
  <w:style w:type="character" w:customStyle="1" w:styleId="BodyTextChar">
    <w:name w:val="Body Text Char"/>
    <w:basedOn w:val="DefaultParagraphFont"/>
    <w:link w:val="BodyText"/>
    <w:uiPriority w:val="99"/>
    <w:semiHidden/>
    <w:rsid w:val="00E70BB8"/>
    <w:rPr>
      <w:rFonts w:ascii="Times" w:hAnsi="Times"/>
      <w:szCs w:val="24"/>
      <w:lang w:val="en-GB"/>
    </w:rPr>
  </w:style>
  <w:style w:type="paragraph" w:styleId="BodyText2">
    <w:name w:val="Body Text 2"/>
    <w:basedOn w:val="Normal"/>
    <w:link w:val="BodyText2Char"/>
    <w:uiPriority w:val="99"/>
    <w:semiHidden/>
    <w:unhideWhenUsed/>
    <w:rsid w:val="00E70BB8"/>
    <w:pPr>
      <w:spacing w:after="120" w:line="480" w:lineRule="auto"/>
    </w:pPr>
  </w:style>
  <w:style w:type="character" w:customStyle="1" w:styleId="BodyText2Char">
    <w:name w:val="Body Text 2 Char"/>
    <w:basedOn w:val="DefaultParagraphFont"/>
    <w:link w:val="BodyText2"/>
    <w:uiPriority w:val="99"/>
    <w:semiHidden/>
    <w:rsid w:val="00E70BB8"/>
    <w:rPr>
      <w:rFonts w:ascii="Times" w:hAnsi="Times"/>
      <w:szCs w:val="24"/>
      <w:lang w:val="en-GB"/>
    </w:rPr>
  </w:style>
  <w:style w:type="paragraph" w:styleId="BodyText3">
    <w:name w:val="Body Text 3"/>
    <w:basedOn w:val="Normal"/>
    <w:link w:val="BodyText3Char"/>
    <w:uiPriority w:val="99"/>
    <w:semiHidden/>
    <w:unhideWhenUsed/>
    <w:rsid w:val="00E70BB8"/>
    <w:pPr>
      <w:spacing w:after="120"/>
    </w:pPr>
    <w:rPr>
      <w:sz w:val="16"/>
      <w:szCs w:val="16"/>
    </w:rPr>
  </w:style>
  <w:style w:type="character" w:customStyle="1" w:styleId="BodyText3Char">
    <w:name w:val="Body Text 3 Char"/>
    <w:basedOn w:val="DefaultParagraphFont"/>
    <w:link w:val="BodyText3"/>
    <w:uiPriority w:val="99"/>
    <w:semiHidden/>
    <w:rsid w:val="00E70BB8"/>
    <w:rPr>
      <w:rFonts w:ascii="Times" w:hAnsi="Times"/>
      <w:sz w:val="16"/>
      <w:szCs w:val="16"/>
      <w:lang w:val="en-GB"/>
    </w:rPr>
  </w:style>
  <w:style w:type="paragraph" w:styleId="BodyTextFirstIndent">
    <w:name w:val="Body Text First Indent"/>
    <w:basedOn w:val="BodyText"/>
    <w:link w:val="BodyTextFirstIndentChar"/>
    <w:uiPriority w:val="99"/>
    <w:semiHidden/>
    <w:unhideWhenUsed/>
    <w:rsid w:val="00E70BB8"/>
    <w:pPr>
      <w:spacing w:after="0"/>
      <w:ind w:firstLine="360"/>
    </w:pPr>
  </w:style>
  <w:style w:type="character" w:customStyle="1" w:styleId="BodyTextFirstIndentChar">
    <w:name w:val="Body Text First Indent Char"/>
    <w:basedOn w:val="BodyTextChar"/>
    <w:link w:val="BodyTextFirstIndent"/>
    <w:uiPriority w:val="99"/>
    <w:semiHidden/>
    <w:rsid w:val="00E70BB8"/>
    <w:rPr>
      <w:rFonts w:ascii="Times" w:hAnsi="Times"/>
      <w:szCs w:val="24"/>
      <w:lang w:val="en-GB"/>
    </w:rPr>
  </w:style>
  <w:style w:type="paragraph" w:styleId="BodyTextFirstIndent2">
    <w:name w:val="Body Text First Indent 2"/>
    <w:basedOn w:val="BodyTextIndent"/>
    <w:link w:val="BodyTextFirstIndent2Char"/>
    <w:uiPriority w:val="99"/>
    <w:semiHidden/>
    <w:unhideWhenUsed/>
    <w:rsid w:val="00E70BB8"/>
    <w:pPr>
      <w:ind w:left="360" w:firstLine="360"/>
      <w:jc w:val="left"/>
    </w:pPr>
    <w:rPr>
      <w:rFonts w:ascii="Times" w:hAnsi="Times"/>
      <w:szCs w:val="24"/>
    </w:rPr>
  </w:style>
  <w:style w:type="character" w:customStyle="1" w:styleId="BodyTextFirstIndent2Char">
    <w:name w:val="Body Text First Indent 2 Char"/>
    <w:basedOn w:val="BodyTextIndentChar"/>
    <w:link w:val="BodyTextFirstIndent2"/>
    <w:uiPriority w:val="99"/>
    <w:semiHidden/>
    <w:rsid w:val="00E70BB8"/>
    <w:rPr>
      <w:rFonts w:ascii="Times" w:hAnsi="Times"/>
      <w:szCs w:val="24"/>
      <w:lang w:val="en-GB"/>
    </w:rPr>
  </w:style>
  <w:style w:type="paragraph" w:styleId="BodyTextIndent2">
    <w:name w:val="Body Text Indent 2"/>
    <w:basedOn w:val="Normal"/>
    <w:link w:val="BodyTextIndent2Char"/>
    <w:uiPriority w:val="99"/>
    <w:semiHidden/>
    <w:unhideWhenUsed/>
    <w:rsid w:val="00E70BB8"/>
    <w:pPr>
      <w:spacing w:after="120" w:line="480" w:lineRule="auto"/>
      <w:ind w:left="283"/>
    </w:pPr>
  </w:style>
  <w:style w:type="character" w:customStyle="1" w:styleId="BodyTextIndent2Char">
    <w:name w:val="Body Text Indent 2 Char"/>
    <w:basedOn w:val="DefaultParagraphFont"/>
    <w:link w:val="BodyTextIndent2"/>
    <w:uiPriority w:val="99"/>
    <w:semiHidden/>
    <w:rsid w:val="00E70BB8"/>
    <w:rPr>
      <w:rFonts w:ascii="Times" w:hAnsi="Times"/>
      <w:szCs w:val="24"/>
      <w:lang w:val="en-GB"/>
    </w:rPr>
  </w:style>
  <w:style w:type="paragraph" w:styleId="BodyTextIndent3">
    <w:name w:val="Body Text Indent 3"/>
    <w:basedOn w:val="Normal"/>
    <w:link w:val="BodyTextIndent3Char"/>
    <w:uiPriority w:val="99"/>
    <w:semiHidden/>
    <w:unhideWhenUsed/>
    <w:rsid w:val="00E70B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E70BB8"/>
    <w:rPr>
      <w:rFonts w:ascii="Times" w:hAnsi="Times"/>
      <w:sz w:val="16"/>
      <w:szCs w:val="16"/>
      <w:lang w:val="en-GB"/>
    </w:rPr>
  </w:style>
  <w:style w:type="paragraph" w:styleId="Date">
    <w:name w:val="Date"/>
    <w:basedOn w:val="Normal"/>
    <w:next w:val="Normal"/>
    <w:link w:val="DateChar"/>
    <w:uiPriority w:val="99"/>
    <w:semiHidden/>
    <w:unhideWhenUsed/>
    <w:rsid w:val="00E70BB8"/>
  </w:style>
  <w:style w:type="character" w:customStyle="1" w:styleId="DateChar">
    <w:name w:val="Date Char"/>
    <w:basedOn w:val="DefaultParagraphFont"/>
    <w:link w:val="Date"/>
    <w:uiPriority w:val="99"/>
    <w:semiHidden/>
    <w:rsid w:val="00E70BB8"/>
    <w:rPr>
      <w:rFonts w:ascii="Times" w:hAnsi="Times"/>
      <w:szCs w:val="24"/>
      <w:lang w:val="en-GB"/>
    </w:rPr>
  </w:style>
  <w:style w:type="paragraph" w:styleId="DocumentMap">
    <w:name w:val="Document Map"/>
    <w:basedOn w:val="Normal"/>
    <w:link w:val="DocumentMapChar"/>
    <w:uiPriority w:val="99"/>
    <w:semiHidden/>
    <w:unhideWhenUsed/>
    <w:rsid w:val="00E70BB8"/>
    <w:rPr>
      <w:rFonts w:ascii="Tahoma" w:hAnsi="Tahoma" w:cs="Tahoma"/>
      <w:sz w:val="16"/>
      <w:szCs w:val="16"/>
    </w:rPr>
  </w:style>
  <w:style w:type="character" w:customStyle="1" w:styleId="DocumentMapChar">
    <w:name w:val="Document Map Char"/>
    <w:basedOn w:val="DefaultParagraphFont"/>
    <w:link w:val="DocumentMap"/>
    <w:uiPriority w:val="99"/>
    <w:semiHidden/>
    <w:rsid w:val="00E70BB8"/>
    <w:rPr>
      <w:rFonts w:ascii="Tahoma" w:hAnsi="Tahoma" w:cs="Tahoma"/>
      <w:sz w:val="16"/>
      <w:szCs w:val="16"/>
      <w:lang w:val="en-GB"/>
    </w:rPr>
  </w:style>
  <w:style w:type="paragraph" w:styleId="E-mailSignature">
    <w:name w:val="E-mail Signature"/>
    <w:basedOn w:val="Normal"/>
    <w:link w:val="E-mailSignatureChar"/>
    <w:uiPriority w:val="99"/>
    <w:semiHidden/>
    <w:unhideWhenUsed/>
    <w:rsid w:val="00E70BB8"/>
  </w:style>
  <w:style w:type="character" w:customStyle="1" w:styleId="E-mailSignatureChar">
    <w:name w:val="E-mail Signature Char"/>
    <w:basedOn w:val="DefaultParagraphFont"/>
    <w:link w:val="E-mailSignature"/>
    <w:uiPriority w:val="99"/>
    <w:semiHidden/>
    <w:rsid w:val="00E70BB8"/>
    <w:rPr>
      <w:rFonts w:ascii="Times" w:hAnsi="Times"/>
      <w:szCs w:val="24"/>
      <w:lang w:val="en-GB"/>
    </w:rPr>
  </w:style>
  <w:style w:type="paragraph" w:styleId="EndnoteText">
    <w:name w:val="endnote text"/>
    <w:basedOn w:val="Normal"/>
    <w:link w:val="EndnoteTextChar"/>
    <w:uiPriority w:val="99"/>
    <w:semiHidden/>
    <w:unhideWhenUsed/>
    <w:rsid w:val="00E70BB8"/>
    <w:rPr>
      <w:szCs w:val="20"/>
    </w:rPr>
  </w:style>
  <w:style w:type="character" w:customStyle="1" w:styleId="EndnoteTextChar">
    <w:name w:val="Endnote Text Char"/>
    <w:basedOn w:val="DefaultParagraphFont"/>
    <w:link w:val="EndnoteText"/>
    <w:uiPriority w:val="99"/>
    <w:semiHidden/>
    <w:rsid w:val="00E70BB8"/>
    <w:rPr>
      <w:rFonts w:ascii="Times" w:hAnsi="Times"/>
      <w:lang w:val="en-GB"/>
    </w:rPr>
  </w:style>
  <w:style w:type="paragraph" w:styleId="EnvelopeAddress">
    <w:name w:val="envelope address"/>
    <w:basedOn w:val="Normal"/>
    <w:uiPriority w:val="99"/>
    <w:semiHidden/>
    <w:unhideWhenUsed/>
    <w:rsid w:val="00E70BB8"/>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E70BB8"/>
    <w:rPr>
      <w:rFonts w:asciiTheme="majorHAnsi" w:eastAsiaTheme="majorEastAsia" w:hAnsiTheme="majorHAnsi" w:cstheme="majorBidi"/>
      <w:szCs w:val="20"/>
    </w:rPr>
  </w:style>
  <w:style w:type="paragraph" w:styleId="Footer">
    <w:name w:val="footer"/>
    <w:basedOn w:val="Normal"/>
    <w:link w:val="FooterChar"/>
    <w:uiPriority w:val="99"/>
    <w:unhideWhenUsed/>
    <w:rsid w:val="00E70BB8"/>
    <w:pPr>
      <w:tabs>
        <w:tab w:val="center" w:pos="4680"/>
        <w:tab w:val="right" w:pos="9360"/>
      </w:tabs>
    </w:pPr>
  </w:style>
  <w:style w:type="character" w:customStyle="1" w:styleId="FooterChar">
    <w:name w:val="Footer Char"/>
    <w:basedOn w:val="DefaultParagraphFont"/>
    <w:link w:val="Footer"/>
    <w:uiPriority w:val="99"/>
    <w:rsid w:val="00E70BB8"/>
    <w:rPr>
      <w:rFonts w:ascii="Times" w:hAnsi="Times"/>
      <w:szCs w:val="24"/>
      <w:lang w:val="en-GB"/>
    </w:rPr>
  </w:style>
  <w:style w:type="paragraph" w:styleId="Header">
    <w:name w:val="header"/>
    <w:basedOn w:val="Normal"/>
    <w:link w:val="HeaderChar"/>
    <w:uiPriority w:val="99"/>
    <w:unhideWhenUsed/>
    <w:rsid w:val="00E70BB8"/>
    <w:pPr>
      <w:tabs>
        <w:tab w:val="center" w:pos="4680"/>
        <w:tab w:val="right" w:pos="9360"/>
      </w:tabs>
    </w:pPr>
  </w:style>
  <w:style w:type="character" w:customStyle="1" w:styleId="HeaderChar">
    <w:name w:val="Header Char"/>
    <w:basedOn w:val="DefaultParagraphFont"/>
    <w:link w:val="Header"/>
    <w:uiPriority w:val="99"/>
    <w:rsid w:val="00E70BB8"/>
    <w:rPr>
      <w:rFonts w:ascii="Times" w:hAnsi="Times"/>
      <w:szCs w:val="24"/>
      <w:lang w:val="en-GB"/>
    </w:rPr>
  </w:style>
  <w:style w:type="character" w:customStyle="1" w:styleId="Heading5Char">
    <w:name w:val="Heading 5 Char"/>
    <w:basedOn w:val="DefaultParagraphFont"/>
    <w:link w:val="Heading5"/>
    <w:uiPriority w:val="9"/>
    <w:semiHidden/>
    <w:rsid w:val="00E70BB8"/>
    <w:rPr>
      <w:rFonts w:asciiTheme="majorHAnsi" w:eastAsiaTheme="majorEastAsia" w:hAnsiTheme="majorHAnsi" w:cstheme="majorBidi"/>
      <w:color w:val="243F60" w:themeColor="accent1" w:themeShade="7F"/>
      <w:szCs w:val="24"/>
      <w:lang w:val="en-GB"/>
    </w:rPr>
  </w:style>
  <w:style w:type="character" w:customStyle="1" w:styleId="Heading6Char">
    <w:name w:val="Heading 6 Char"/>
    <w:basedOn w:val="DefaultParagraphFont"/>
    <w:link w:val="Heading6"/>
    <w:uiPriority w:val="9"/>
    <w:semiHidden/>
    <w:rsid w:val="00E70BB8"/>
    <w:rPr>
      <w:rFonts w:asciiTheme="majorHAnsi" w:eastAsiaTheme="majorEastAsia" w:hAnsiTheme="majorHAnsi" w:cstheme="majorBidi"/>
      <w:i/>
      <w:iCs/>
      <w:color w:val="243F60" w:themeColor="accent1" w:themeShade="7F"/>
      <w:szCs w:val="24"/>
      <w:lang w:val="en-GB"/>
    </w:rPr>
  </w:style>
  <w:style w:type="character" w:customStyle="1" w:styleId="Heading7Char">
    <w:name w:val="Heading 7 Char"/>
    <w:basedOn w:val="DefaultParagraphFont"/>
    <w:link w:val="Heading7"/>
    <w:uiPriority w:val="9"/>
    <w:semiHidden/>
    <w:rsid w:val="00E70BB8"/>
    <w:rPr>
      <w:rFonts w:asciiTheme="majorHAnsi" w:eastAsiaTheme="majorEastAsia" w:hAnsiTheme="majorHAnsi" w:cstheme="majorBidi"/>
      <w:i/>
      <w:iCs/>
      <w:color w:val="404040" w:themeColor="text1" w:themeTint="BF"/>
      <w:szCs w:val="24"/>
      <w:lang w:val="en-GB"/>
    </w:rPr>
  </w:style>
  <w:style w:type="character" w:customStyle="1" w:styleId="Heading8Char">
    <w:name w:val="Heading 8 Char"/>
    <w:basedOn w:val="DefaultParagraphFont"/>
    <w:link w:val="Heading8"/>
    <w:uiPriority w:val="9"/>
    <w:semiHidden/>
    <w:rsid w:val="00E70BB8"/>
    <w:rPr>
      <w:rFonts w:asciiTheme="majorHAnsi" w:eastAsiaTheme="majorEastAsia" w:hAnsiTheme="majorHAnsi" w:cstheme="majorBidi"/>
      <w:color w:val="404040" w:themeColor="text1" w:themeTint="BF"/>
      <w:lang w:val="en-GB"/>
    </w:rPr>
  </w:style>
  <w:style w:type="character" w:customStyle="1" w:styleId="Heading9Char">
    <w:name w:val="Heading 9 Char"/>
    <w:basedOn w:val="DefaultParagraphFont"/>
    <w:link w:val="Heading9"/>
    <w:uiPriority w:val="9"/>
    <w:semiHidden/>
    <w:rsid w:val="00E70BB8"/>
    <w:rPr>
      <w:rFonts w:asciiTheme="majorHAnsi" w:eastAsiaTheme="majorEastAsia" w:hAnsiTheme="majorHAnsi" w:cstheme="majorBidi"/>
      <w:i/>
      <w:iCs/>
      <w:color w:val="404040" w:themeColor="text1" w:themeTint="BF"/>
      <w:lang w:val="en-GB"/>
    </w:rPr>
  </w:style>
  <w:style w:type="paragraph" w:styleId="HTMLAddress">
    <w:name w:val="HTML Address"/>
    <w:basedOn w:val="Normal"/>
    <w:link w:val="HTMLAddressChar"/>
    <w:uiPriority w:val="99"/>
    <w:semiHidden/>
    <w:unhideWhenUsed/>
    <w:rsid w:val="00E70BB8"/>
    <w:rPr>
      <w:i/>
      <w:iCs/>
    </w:rPr>
  </w:style>
  <w:style w:type="character" w:customStyle="1" w:styleId="HTMLAddressChar">
    <w:name w:val="HTML Address Char"/>
    <w:basedOn w:val="DefaultParagraphFont"/>
    <w:link w:val="HTMLAddress"/>
    <w:uiPriority w:val="99"/>
    <w:semiHidden/>
    <w:rsid w:val="00E70BB8"/>
    <w:rPr>
      <w:rFonts w:ascii="Times" w:hAnsi="Times"/>
      <w:i/>
      <w:iCs/>
      <w:szCs w:val="24"/>
      <w:lang w:val="en-GB"/>
    </w:rPr>
  </w:style>
  <w:style w:type="paragraph" w:styleId="HTMLPreformatted">
    <w:name w:val="HTML Preformatted"/>
    <w:basedOn w:val="Normal"/>
    <w:link w:val="HTMLPreformattedChar"/>
    <w:uiPriority w:val="99"/>
    <w:semiHidden/>
    <w:unhideWhenUsed/>
    <w:rsid w:val="00E70BB8"/>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E70BB8"/>
    <w:rPr>
      <w:rFonts w:ascii="Consolas" w:hAnsi="Consolas" w:cs="Consolas"/>
      <w:lang w:val="en-GB"/>
    </w:rPr>
  </w:style>
  <w:style w:type="paragraph" w:styleId="Index1">
    <w:name w:val="index 1"/>
    <w:basedOn w:val="Normal"/>
    <w:next w:val="Normal"/>
    <w:autoRedefine/>
    <w:uiPriority w:val="99"/>
    <w:semiHidden/>
    <w:unhideWhenUsed/>
    <w:rsid w:val="00E70BB8"/>
    <w:pPr>
      <w:ind w:left="200" w:hanging="200"/>
    </w:pPr>
  </w:style>
  <w:style w:type="paragraph" w:styleId="Index2">
    <w:name w:val="index 2"/>
    <w:basedOn w:val="Normal"/>
    <w:next w:val="Normal"/>
    <w:autoRedefine/>
    <w:uiPriority w:val="99"/>
    <w:semiHidden/>
    <w:unhideWhenUsed/>
    <w:rsid w:val="00E70BB8"/>
    <w:pPr>
      <w:ind w:left="400" w:hanging="200"/>
    </w:pPr>
  </w:style>
  <w:style w:type="paragraph" w:styleId="Index3">
    <w:name w:val="index 3"/>
    <w:basedOn w:val="Normal"/>
    <w:next w:val="Normal"/>
    <w:autoRedefine/>
    <w:uiPriority w:val="99"/>
    <w:semiHidden/>
    <w:unhideWhenUsed/>
    <w:rsid w:val="00E70BB8"/>
    <w:pPr>
      <w:ind w:left="600" w:hanging="200"/>
    </w:pPr>
  </w:style>
  <w:style w:type="paragraph" w:styleId="Index4">
    <w:name w:val="index 4"/>
    <w:basedOn w:val="Normal"/>
    <w:next w:val="Normal"/>
    <w:autoRedefine/>
    <w:uiPriority w:val="99"/>
    <w:semiHidden/>
    <w:unhideWhenUsed/>
    <w:rsid w:val="00E70BB8"/>
    <w:pPr>
      <w:ind w:left="800" w:hanging="200"/>
    </w:pPr>
  </w:style>
  <w:style w:type="paragraph" w:styleId="Index5">
    <w:name w:val="index 5"/>
    <w:basedOn w:val="Normal"/>
    <w:next w:val="Normal"/>
    <w:autoRedefine/>
    <w:uiPriority w:val="99"/>
    <w:semiHidden/>
    <w:unhideWhenUsed/>
    <w:rsid w:val="00E70BB8"/>
    <w:pPr>
      <w:ind w:left="1000" w:hanging="200"/>
    </w:pPr>
  </w:style>
  <w:style w:type="paragraph" w:styleId="Index6">
    <w:name w:val="index 6"/>
    <w:basedOn w:val="Normal"/>
    <w:next w:val="Normal"/>
    <w:autoRedefine/>
    <w:uiPriority w:val="99"/>
    <w:semiHidden/>
    <w:unhideWhenUsed/>
    <w:rsid w:val="00E70BB8"/>
    <w:pPr>
      <w:ind w:left="1200" w:hanging="200"/>
    </w:pPr>
  </w:style>
  <w:style w:type="paragraph" w:styleId="Index7">
    <w:name w:val="index 7"/>
    <w:basedOn w:val="Normal"/>
    <w:next w:val="Normal"/>
    <w:autoRedefine/>
    <w:uiPriority w:val="99"/>
    <w:semiHidden/>
    <w:unhideWhenUsed/>
    <w:rsid w:val="00E70BB8"/>
    <w:pPr>
      <w:ind w:left="1400" w:hanging="200"/>
    </w:pPr>
  </w:style>
  <w:style w:type="paragraph" w:styleId="Index8">
    <w:name w:val="index 8"/>
    <w:basedOn w:val="Normal"/>
    <w:next w:val="Normal"/>
    <w:autoRedefine/>
    <w:uiPriority w:val="99"/>
    <w:semiHidden/>
    <w:unhideWhenUsed/>
    <w:rsid w:val="00E70BB8"/>
    <w:pPr>
      <w:ind w:left="1600" w:hanging="200"/>
    </w:pPr>
  </w:style>
  <w:style w:type="paragraph" w:styleId="Index9">
    <w:name w:val="index 9"/>
    <w:basedOn w:val="Normal"/>
    <w:next w:val="Normal"/>
    <w:autoRedefine/>
    <w:uiPriority w:val="99"/>
    <w:semiHidden/>
    <w:unhideWhenUsed/>
    <w:rsid w:val="00E70BB8"/>
    <w:pPr>
      <w:ind w:left="1800" w:hanging="200"/>
    </w:pPr>
  </w:style>
  <w:style w:type="paragraph" w:styleId="IndexHeading">
    <w:name w:val="index heading"/>
    <w:basedOn w:val="Normal"/>
    <w:next w:val="Index1"/>
    <w:uiPriority w:val="99"/>
    <w:semiHidden/>
    <w:unhideWhenUsed/>
    <w:rsid w:val="00E70BB8"/>
    <w:rPr>
      <w:rFonts w:asciiTheme="majorHAnsi" w:eastAsiaTheme="majorEastAsia" w:hAnsiTheme="majorHAnsi" w:cstheme="majorBidi"/>
      <w:b/>
      <w:bCs/>
    </w:rPr>
  </w:style>
  <w:style w:type="paragraph" w:styleId="IntenseQuote">
    <w:name w:val="Intense Quote"/>
    <w:basedOn w:val="Normal"/>
    <w:next w:val="Normal"/>
    <w:link w:val="IntenseQuoteChar"/>
    <w:uiPriority w:val="99"/>
    <w:semiHidden/>
    <w:qFormat/>
    <w:rsid w:val="00E70BB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99"/>
    <w:semiHidden/>
    <w:rsid w:val="00E70BB8"/>
    <w:rPr>
      <w:rFonts w:ascii="Times" w:hAnsi="Times"/>
      <w:b/>
      <w:bCs/>
      <w:i/>
      <w:iCs/>
      <w:color w:val="4F81BD" w:themeColor="accent1"/>
      <w:szCs w:val="24"/>
      <w:lang w:val="en-GB"/>
    </w:rPr>
  </w:style>
  <w:style w:type="paragraph" w:styleId="List">
    <w:name w:val="List"/>
    <w:basedOn w:val="Normal"/>
    <w:uiPriority w:val="99"/>
    <w:semiHidden/>
    <w:unhideWhenUsed/>
    <w:rsid w:val="00E70BB8"/>
    <w:pPr>
      <w:ind w:left="283" w:hanging="283"/>
      <w:contextualSpacing/>
    </w:pPr>
  </w:style>
  <w:style w:type="paragraph" w:styleId="List2">
    <w:name w:val="List 2"/>
    <w:basedOn w:val="Normal"/>
    <w:uiPriority w:val="99"/>
    <w:semiHidden/>
    <w:unhideWhenUsed/>
    <w:rsid w:val="00E70BB8"/>
    <w:pPr>
      <w:ind w:left="566" w:hanging="283"/>
      <w:contextualSpacing/>
    </w:pPr>
  </w:style>
  <w:style w:type="paragraph" w:styleId="List3">
    <w:name w:val="List 3"/>
    <w:basedOn w:val="Normal"/>
    <w:uiPriority w:val="99"/>
    <w:semiHidden/>
    <w:unhideWhenUsed/>
    <w:rsid w:val="00E70BB8"/>
    <w:pPr>
      <w:ind w:left="849" w:hanging="283"/>
      <w:contextualSpacing/>
    </w:pPr>
  </w:style>
  <w:style w:type="paragraph" w:styleId="List4">
    <w:name w:val="List 4"/>
    <w:basedOn w:val="Normal"/>
    <w:uiPriority w:val="99"/>
    <w:semiHidden/>
    <w:unhideWhenUsed/>
    <w:rsid w:val="00E70BB8"/>
    <w:pPr>
      <w:ind w:left="1132" w:hanging="283"/>
      <w:contextualSpacing/>
    </w:pPr>
  </w:style>
  <w:style w:type="paragraph" w:styleId="List5">
    <w:name w:val="List 5"/>
    <w:basedOn w:val="Normal"/>
    <w:uiPriority w:val="99"/>
    <w:semiHidden/>
    <w:unhideWhenUsed/>
    <w:rsid w:val="00E70BB8"/>
    <w:pPr>
      <w:ind w:left="1415" w:hanging="283"/>
      <w:contextualSpacing/>
    </w:pPr>
  </w:style>
  <w:style w:type="paragraph" w:styleId="ListBullet">
    <w:name w:val="List Bullet"/>
    <w:basedOn w:val="Normal"/>
    <w:uiPriority w:val="99"/>
    <w:semiHidden/>
    <w:unhideWhenUsed/>
    <w:rsid w:val="00E70BB8"/>
    <w:pPr>
      <w:numPr>
        <w:numId w:val="4"/>
      </w:numPr>
      <w:contextualSpacing/>
    </w:pPr>
  </w:style>
  <w:style w:type="paragraph" w:styleId="ListBullet2">
    <w:name w:val="List Bullet 2"/>
    <w:basedOn w:val="Normal"/>
    <w:uiPriority w:val="99"/>
    <w:semiHidden/>
    <w:unhideWhenUsed/>
    <w:rsid w:val="00E70BB8"/>
    <w:pPr>
      <w:numPr>
        <w:numId w:val="5"/>
      </w:numPr>
      <w:contextualSpacing/>
    </w:pPr>
  </w:style>
  <w:style w:type="paragraph" w:styleId="ListBullet3">
    <w:name w:val="List Bullet 3"/>
    <w:basedOn w:val="Normal"/>
    <w:uiPriority w:val="99"/>
    <w:semiHidden/>
    <w:unhideWhenUsed/>
    <w:rsid w:val="00E70BB8"/>
    <w:pPr>
      <w:numPr>
        <w:numId w:val="6"/>
      </w:numPr>
      <w:contextualSpacing/>
    </w:pPr>
  </w:style>
  <w:style w:type="paragraph" w:styleId="ListBullet4">
    <w:name w:val="List Bullet 4"/>
    <w:basedOn w:val="Normal"/>
    <w:uiPriority w:val="99"/>
    <w:semiHidden/>
    <w:unhideWhenUsed/>
    <w:rsid w:val="00E70BB8"/>
    <w:pPr>
      <w:numPr>
        <w:numId w:val="7"/>
      </w:numPr>
      <w:contextualSpacing/>
    </w:pPr>
  </w:style>
  <w:style w:type="paragraph" w:styleId="ListBullet5">
    <w:name w:val="List Bullet 5"/>
    <w:basedOn w:val="Normal"/>
    <w:uiPriority w:val="99"/>
    <w:semiHidden/>
    <w:unhideWhenUsed/>
    <w:rsid w:val="00E70BB8"/>
    <w:pPr>
      <w:numPr>
        <w:numId w:val="8"/>
      </w:numPr>
      <w:contextualSpacing/>
    </w:pPr>
  </w:style>
  <w:style w:type="paragraph" w:styleId="ListContinue">
    <w:name w:val="List Continue"/>
    <w:basedOn w:val="Normal"/>
    <w:uiPriority w:val="99"/>
    <w:semiHidden/>
    <w:unhideWhenUsed/>
    <w:rsid w:val="00E70BB8"/>
    <w:pPr>
      <w:spacing w:after="120"/>
      <w:ind w:left="283"/>
      <w:contextualSpacing/>
    </w:pPr>
  </w:style>
  <w:style w:type="paragraph" w:styleId="ListContinue2">
    <w:name w:val="List Continue 2"/>
    <w:basedOn w:val="Normal"/>
    <w:uiPriority w:val="99"/>
    <w:semiHidden/>
    <w:unhideWhenUsed/>
    <w:rsid w:val="00E70BB8"/>
    <w:pPr>
      <w:spacing w:after="120"/>
      <w:ind w:left="566"/>
      <w:contextualSpacing/>
    </w:pPr>
  </w:style>
  <w:style w:type="paragraph" w:styleId="ListContinue3">
    <w:name w:val="List Continue 3"/>
    <w:basedOn w:val="Normal"/>
    <w:uiPriority w:val="99"/>
    <w:semiHidden/>
    <w:unhideWhenUsed/>
    <w:rsid w:val="00E70BB8"/>
    <w:pPr>
      <w:spacing w:after="120"/>
      <w:ind w:left="849"/>
      <w:contextualSpacing/>
    </w:pPr>
  </w:style>
  <w:style w:type="paragraph" w:styleId="ListContinue4">
    <w:name w:val="List Continue 4"/>
    <w:basedOn w:val="Normal"/>
    <w:uiPriority w:val="99"/>
    <w:semiHidden/>
    <w:unhideWhenUsed/>
    <w:rsid w:val="00E70BB8"/>
    <w:pPr>
      <w:spacing w:after="120"/>
      <w:ind w:left="1132"/>
      <w:contextualSpacing/>
    </w:pPr>
  </w:style>
  <w:style w:type="paragraph" w:styleId="ListContinue5">
    <w:name w:val="List Continue 5"/>
    <w:basedOn w:val="Normal"/>
    <w:uiPriority w:val="99"/>
    <w:semiHidden/>
    <w:unhideWhenUsed/>
    <w:rsid w:val="00E70BB8"/>
    <w:pPr>
      <w:spacing w:after="120"/>
      <w:ind w:left="1415"/>
      <w:contextualSpacing/>
    </w:pPr>
  </w:style>
  <w:style w:type="paragraph" w:styleId="ListNumber">
    <w:name w:val="List Number"/>
    <w:basedOn w:val="Normal"/>
    <w:uiPriority w:val="99"/>
    <w:semiHidden/>
    <w:unhideWhenUsed/>
    <w:rsid w:val="00E70BB8"/>
    <w:pPr>
      <w:numPr>
        <w:numId w:val="9"/>
      </w:numPr>
      <w:contextualSpacing/>
    </w:pPr>
  </w:style>
  <w:style w:type="paragraph" w:styleId="ListNumber2">
    <w:name w:val="List Number 2"/>
    <w:basedOn w:val="Normal"/>
    <w:uiPriority w:val="99"/>
    <w:semiHidden/>
    <w:unhideWhenUsed/>
    <w:rsid w:val="00E70BB8"/>
    <w:pPr>
      <w:numPr>
        <w:numId w:val="10"/>
      </w:numPr>
      <w:contextualSpacing/>
    </w:pPr>
  </w:style>
  <w:style w:type="paragraph" w:styleId="ListNumber3">
    <w:name w:val="List Number 3"/>
    <w:basedOn w:val="Normal"/>
    <w:uiPriority w:val="99"/>
    <w:semiHidden/>
    <w:unhideWhenUsed/>
    <w:rsid w:val="00E70BB8"/>
    <w:pPr>
      <w:numPr>
        <w:numId w:val="11"/>
      </w:numPr>
      <w:contextualSpacing/>
    </w:pPr>
  </w:style>
  <w:style w:type="paragraph" w:styleId="ListNumber4">
    <w:name w:val="List Number 4"/>
    <w:basedOn w:val="Normal"/>
    <w:uiPriority w:val="99"/>
    <w:semiHidden/>
    <w:unhideWhenUsed/>
    <w:rsid w:val="00E70BB8"/>
    <w:pPr>
      <w:numPr>
        <w:numId w:val="12"/>
      </w:numPr>
      <w:contextualSpacing/>
    </w:pPr>
  </w:style>
  <w:style w:type="paragraph" w:styleId="ListNumber5">
    <w:name w:val="List Number 5"/>
    <w:basedOn w:val="Normal"/>
    <w:uiPriority w:val="99"/>
    <w:semiHidden/>
    <w:unhideWhenUsed/>
    <w:rsid w:val="00E70BB8"/>
    <w:pPr>
      <w:numPr>
        <w:numId w:val="13"/>
      </w:numPr>
      <w:contextualSpacing/>
    </w:pPr>
  </w:style>
  <w:style w:type="paragraph" w:styleId="ListParagraph">
    <w:name w:val="List Paragraph"/>
    <w:basedOn w:val="Normal"/>
    <w:uiPriority w:val="99"/>
    <w:semiHidden/>
    <w:qFormat/>
    <w:rsid w:val="00E70BB8"/>
    <w:pPr>
      <w:ind w:left="720"/>
      <w:contextualSpacing/>
    </w:pPr>
  </w:style>
  <w:style w:type="paragraph" w:styleId="MacroText">
    <w:name w:val="macro"/>
    <w:link w:val="MacroTextChar"/>
    <w:uiPriority w:val="99"/>
    <w:semiHidden/>
    <w:unhideWhenUsed/>
    <w:rsid w:val="00E70BB8"/>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MacroTextChar">
    <w:name w:val="Macro Text Char"/>
    <w:basedOn w:val="DefaultParagraphFont"/>
    <w:link w:val="MacroText"/>
    <w:uiPriority w:val="99"/>
    <w:semiHidden/>
    <w:rsid w:val="00E70BB8"/>
    <w:rPr>
      <w:rFonts w:ascii="Consolas" w:hAnsi="Consolas" w:cs="Consolas"/>
      <w:lang w:val="en-GB"/>
    </w:rPr>
  </w:style>
  <w:style w:type="paragraph" w:styleId="MessageHeader">
    <w:name w:val="Message Header"/>
    <w:basedOn w:val="Normal"/>
    <w:link w:val="MessageHeaderChar"/>
    <w:uiPriority w:val="99"/>
    <w:semiHidden/>
    <w:unhideWhenUsed/>
    <w:rsid w:val="00E70BB8"/>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E70BB8"/>
    <w:rPr>
      <w:rFonts w:asciiTheme="majorHAnsi" w:eastAsiaTheme="majorEastAsia" w:hAnsiTheme="majorHAnsi" w:cstheme="majorBidi"/>
      <w:sz w:val="24"/>
      <w:szCs w:val="24"/>
      <w:shd w:val="pct20" w:color="auto" w:fill="auto"/>
      <w:lang w:val="en-GB"/>
    </w:rPr>
  </w:style>
  <w:style w:type="paragraph" w:styleId="NoSpacing">
    <w:name w:val="No Spacing"/>
    <w:uiPriority w:val="99"/>
    <w:semiHidden/>
    <w:qFormat/>
    <w:rsid w:val="00E70BB8"/>
    <w:rPr>
      <w:rFonts w:ascii="Times" w:hAnsi="Times"/>
      <w:szCs w:val="24"/>
      <w:lang w:val="en-GB"/>
    </w:rPr>
  </w:style>
  <w:style w:type="paragraph" w:styleId="NormalIndent">
    <w:name w:val="Normal Indent"/>
    <w:basedOn w:val="Normal"/>
    <w:uiPriority w:val="99"/>
    <w:semiHidden/>
    <w:unhideWhenUsed/>
    <w:rsid w:val="00E70BB8"/>
    <w:pPr>
      <w:ind w:left="708"/>
    </w:pPr>
  </w:style>
  <w:style w:type="paragraph" w:styleId="NoteHeading">
    <w:name w:val="Note Heading"/>
    <w:basedOn w:val="Normal"/>
    <w:next w:val="Normal"/>
    <w:link w:val="NoteHeadingChar"/>
    <w:uiPriority w:val="99"/>
    <w:semiHidden/>
    <w:unhideWhenUsed/>
    <w:rsid w:val="00E70BB8"/>
  </w:style>
  <w:style w:type="character" w:customStyle="1" w:styleId="NoteHeadingChar">
    <w:name w:val="Note Heading Char"/>
    <w:basedOn w:val="DefaultParagraphFont"/>
    <w:link w:val="NoteHeading"/>
    <w:uiPriority w:val="99"/>
    <w:semiHidden/>
    <w:rsid w:val="00E70BB8"/>
    <w:rPr>
      <w:rFonts w:ascii="Times" w:hAnsi="Times"/>
      <w:szCs w:val="24"/>
      <w:lang w:val="en-GB"/>
    </w:rPr>
  </w:style>
  <w:style w:type="paragraph" w:styleId="PlainText">
    <w:name w:val="Plain Text"/>
    <w:basedOn w:val="Normal"/>
    <w:link w:val="PlainTextChar"/>
    <w:uiPriority w:val="99"/>
    <w:semiHidden/>
    <w:unhideWhenUsed/>
    <w:rsid w:val="00E70BB8"/>
    <w:rPr>
      <w:rFonts w:ascii="Consolas" w:hAnsi="Consolas" w:cs="Consolas"/>
      <w:sz w:val="21"/>
      <w:szCs w:val="21"/>
    </w:rPr>
  </w:style>
  <w:style w:type="character" w:customStyle="1" w:styleId="PlainTextChar">
    <w:name w:val="Plain Text Char"/>
    <w:basedOn w:val="DefaultParagraphFont"/>
    <w:link w:val="PlainText"/>
    <w:uiPriority w:val="99"/>
    <w:semiHidden/>
    <w:rsid w:val="00E70BB8"/>
    <w:rPr>
      <w:rFonts w:ascii="Consolas" w:hAnsi="Consolas" w:cs="Consolas"/>
      <w:sz w:val="21"/>
      <w:szCs w:val="21"/>
      <w:lang w:val="en-GB"/>
    </w:rPr>
  </w:style>
  <w:style w:type="paragraph" w:styleId="Quote">
    <w:name w:val="Quote"/>
    <w:basedOn w:val="Normal"/>
    <w:next w:val="Normal"/>
    <w:link w:val="QuoteChar"/>
    <w:uiPriority w:val="99"/>
    <w:semiHidden/>
    <w:qFormat/>
    <w:rsid w:val="00E70BB8"/>
    <w:rPr>
      <w:i/>
      <w:iCs/>
      <w:color w:val="000000" w:themeColor="text1"/>
    </w:rPr>
  </w:style>
  <w:style w:type="character" w:customStyle="1" w:styleId="QuoteChar">
    <w:name w:val="Quote Char"/>
    <w:basedOn w:val="DefaultParagraphFont"/>
    <w:link w:val="Quote"/>
    <w:uiPriority w:val="99"/>
    <w:semiHidden/>
    <w:rsid w:val="00E70BB8"/>
    <w:rPr>
      <w:rFonts w:ascii="Times" w:hAnsi="Times"/>
      <w:i/>
      <w:iCs/>
      <w:color w:val="000000" w:themeColor="text1"/>
      <w:szCs w:val="24"/>
      <w:lang w:val="en-GB"/>
    </w:rPr>
  </w:style>
  <w:style w:type="paragraph" w:styleId="Salutation">
    <w:name w:val="Salutation"/>
    <w:basedOn w:val="Normal"/>
    <w:next w:val="Normal"/>
    <w:link w:val="SalutationChar"/>
    <w:uiPriority w:val="99"/>
    <w:semiHidden/>
    <w:unhideWhenUsed/>
    <w:rsid w:val="00E70BB8"/>
  </w:style>
  <w:style w:type="character" w:customStyle="1" w:styleId="SalutationChar">
    <w:name w:val="Salutation Char"/>
    <w:basedOn w:val="DefaultParagraphFont"/>
    <w:link w:val="Salutation"/>
    <w:uiPriority w:val="99"/>
    <w:semiHidden/>
    <w:rsid w:val="00E70BB8"/>
    <w:rPr>
      <w:rFonts w:ascii="Times" w:hAnsi="Times"/>
      <w:szCs w:val="24"/>
      <w:lang w:val="en-GB"/>
    </w:rPr>
  </w:style>
  <w:style w:type="paragraph" w:styleId="Signature">
    <w:name w:val="Signature"/>
    <w:basedOn w:val="Normal"/>
    <w:link w:val="SignatureChar"/>
    <w:uiPriority w:val="99"/>
    <w:semiHidden/>
    <w:unhideWhenUsed/>
    <w:rsid w:val="00E70BB8"/>
    <w:pPr>
      <w:ind w:left="4252"/>
    </w:pPr>
  </w:style>
  <w:style w:type="character" w:customStyle="1" w:styleId="SignatureChar">
    <w:name w:val="Signature Char"/>
    <w:basedOn w:val="DefaultParagraphFont"/>
    <w:link w:val="Signature"/>
    <w:uiPriority w:val="99"/>
    <w:semiHidden/>
    <w:rsid w:val="00E70BB8"/>
    <w:rPr>
      <w:rFonts w:ascii="Times" w:hAnsi="Times"/>
      <w:szCs w:val="24"/>
      <w:lang w:val="en-GB"/>
    </w:rPr>
  </w:style>
  <w:style w:type="paragraph" w:styleId="Subtitle">
    <w:name w:val="Subtitle"/>
    <w:basedOn w:val="Normal"/>
    <w:next w:val="Normal"/>
    <w:link w:val="SubtitleChar"/>
    <w:uiPriority w:val="99"/>
    <w:semiHidden/>
    <w:qFormat/>
    <w:rsid w:val="00E70BB8"/>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99"/>
    <w:semiHidden/>
    <w:rsid w:val="00E70BB8"/>
    <w:rPr>
      <w:rFonts w:asciiTheme="majorHAnsi" w:eastAsiaTheme="majorEastAsia" w:hAnsiTheme="majorHAnsi" w:cstheme="majorBidi"/>
      <w:i/>
      <w:iCs/>
      <w:color w:val="4F81BD" w:themeColor="accent1"/>
      <w:spacing w:val="15"/>
      <w:sz w:val="24"/>
      <w:szCs w:val="24"/>
      <w:lang w:val="en-GB"/>
    </w:rPr>
  </w:style>
  <w:style w:type="paragraph" w:styleId="TableofAuthorities">
    <w:name w:val="table of authorities"/>
    <w:basedOn w:val="Normal"/>
    <w:next w:val="Normal"/>
    <w:uiPriority w:val="99"/>
    <w:semiHidden/>
    <w:unhideWhenUsed/>
    <w:rsid w:val="00E70BB8"/>
    <w:pPr>
      <w:ind w:left="200" w:hanging="200"/>
    </w:pPr>
  </w:style>
  <w:style w:type="paragraph" w:styleId="Title">
    <w:name w:val="Title"/>
    <w:basedOn w:val="Normal"/>
    <w:next w:val="Normal"/>
    <w:link w:val="TitleChar"/>
    <w:uiPriority w:val="99"/>
    <w:semiHidden/>
    <w:qFormat/>
    <w:rsid w:val="00E70BB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semiHidden/>
    <w:rsid w:val="00E70BB8"/>
    <w:rPr>
      <w:rFonts w:asciiTheme="majorHAnsi" w:eastAsiaTheme="majorEastAsia" w:hAnsiTheme="majorHAnsi" w:cstheme="majorBidi"/>
      <w:color w:val="17365D" w:themeColor="text2" w:themeShade="BF"/>
      <w:spacing w:val="5"/>
      <w:kern w:val="28"/>
      <w:sz w:val="52"/>
      <w:szCs w:val="52"/>
      <w:lang w:val="en-GB"/>
    </w:rPr>
  </w:style>
  <w:style w:type="paragraph" w:styleId="TOAHeading">
    <w:name w:val="toa heading"/>
    <w:basedOn w:val="Normal"/>
    <w:next w:val="Normal"/>
    <w:uiPriority w:val="99"/>
    <w:semiHidden/>
    <w:unhideWhenUsed/>
    <w:rsid w:val="00E70BB8"/>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semiHidden/>
    <w:unhideWhenUsed/>
    <w:rsid w:val="00E70BB8"/>
    <w:pPr>
      <w:spacing w:after="100"/>
    </w:pPr>
  </w:style>
  <w:style w:type="paragraph" w:styleId="TOC2">
    <w:name w:val="toc 2"/>
    <w:basedOn w:val="Normal"/>
    <w:next w:val="Normal"/>
    <w:autoRedefine/>
    <w:uiPriority w:val="39"/>
    <w:semiHidden/>
    <w:unhideWhenUsed/>
    <w:rsid w:val="00E70BB8"/>
    <w:pPr>
      <w:spacing w:after="100"/>
      <w:ind w:left="200"/>
    </w:pPr>
  </w:style>
  <w:style w:type="paragraph" w:styleId="TOC3">
    <w:name w:val="toc 3"/>
    <w:basedOn w:val="Normal"/>
    <w:next w:val="Normal"/>
    <w:autoRedefine/>
    <w:uiPriority w:val="39"/>
    <w:semiHidden/>
    <w:unhideWhenUsed/>
    <w:rsid w:val="00E70BB8"/>
    <w:pPr>
      <w:spacing w:after="100"/>
      <w:ind w:left="400"/>
    </w:pPr>
  </w:style>
  <w:style w:type="paragraph" w:styleId="TOC4">
    <w:name w:val="toc 4"/>
    <w:basedOn w:val="Normal"/>
    <w:next w:val="Normal"/>
    <w:autoRedefine/>
    <w:uiPriority w:val="39"/>
    <w:semiHidden/>
    <w:unhideWhenUsed/>
    <w:rsid w:val="00E70BB8"/>
    <w:pPr>
      <w:spacing w:after="100"/>
      <w:ind w:left="600"/>
    </w:pPr>
  </w:style>
  <w:style w:type="paragraph" w:styleId="TOC5">
    <w:name w:val="toc 5"/>
    <w:basedOn w:val="Normal"/>
    <w:next w:val="Normal"/>
    <w:autoRedefine/>
    <w:uiPriority w:val="39"/>
    <w:semiHidden/>
    <w:unhideWhenUsed/>
    <w:rsid w:val="00E70BB8"/>
    <w:pPr>
      <w:spacing w:after="100"/>
      <w:ind w:left="800"/>
    </w:pPr>
  </w:style>
  <w:style w:type="paragraph" w:styleId="TOC6">
    <w:name w:val="toc 6"/>
    <w:basedOn w:val="Normal"/>
    <w:next w:val="Normal"/>
    <w:autoRedefine/>
    <w:uiPriority w:val="39"/>
    <w:semiHidden/>
    <w:unhideWhenUsed/>
    <w:rsid w:val="00E70BB8"/>
    <w:pPr>
      <w:spacing w:after="100"/>
      <w:ind w:left="1000"/>
    </w:pPr>
  </w:style>
  <w:style w:type="paragraph" w:styleId="TOC7">
    <w:name w:val="toc 7"/>
    <w:basedOn w:val="Normal"/>
    <w:next w:val="Normal"/>
    <w:autoRedefine/>
    <w:uiPriority w:val="39"/>
    <w:semiHidden/>
    <w:unhideWhenUsed/>
    <w:rsid w:val="00E70BB8"/>
    <w:pPr>
      <w:spacing w:after="100"/>
      <w:ind w:left="1200"/>
    </w:pPr>
  </w:style>
  <w:style w:type="paragraph" w:styleId="TOC8">
    <w:name w:val="toc 8"/>
    <w:basedOn w:val="Normal"/>
    <w:next w:val="Normal"/>
    <w:autoRedefine/>
    <w:uiPriority w:val="39"/>
    <w:semiHidden/>
    <w:unhideWhenUsed/>
    <w:rsid w:val="00E70BB8"/>
    <w:pPr>
      <w:spacing w:after="100"/>
      <w:ind w:left="1400"/>
    </w:pPr>
  </w:style>
  <w:style w:type="paragraph" w:styleId="TOC9">
    <w:name w:val="toc 9"/>
    <w:basedOn w:val="Normal"/>
    <w:next w:val="Normal"/>
    <w:autoRedefine/>
    <w:uiPriority w:val="39"/>
    <w:semiHidden/>
    <w:unhideWhenUsed/>
    <w:rsid w:val="00E70BB8"/>
    <w:pPr>
      <w:spacing w:after="100"/>
      <w:ind w:left="1600"/>
    </w:pPr>
  </w:style>
  <w:style w:type="paragraph" w:styleId="TOCHeading">
    <w:name w:val="TOC Heading"/>
    <w:basedOn w:val="Heading1"/>
    <w:next w:val="Normal"/>
    <w:uiPriority w:val="39"/>
    <w:semiHidden/>
    <w:unhideWhenUsed/>
    <w:qFormat/>
    <w:rsid w:val="00E70BB8"/>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AuthorList">
    <w:name w:val="JACoW_Author List"/>
    <w:next w:val="JACoWAbstractHeading"/>
    <w:autoRedefine/>
    <w:qFormat/>
    <w:rsid w:val="00E70BB8"/>
    <w:pPr>
      <w:spacing w:before="180" w:after="240"/>
      <w:jc w:val="center"/>
    </w:pPr>
    <w:rPr>
      <w:kern w:val="16"/>
      <w:sz w:val="24"/>
      <w:szCs w:val="24"/>
      <w:lang w:val="fr-FR"/>
    </w:rPr>
  </w:style>
  <w:style w:type="paragraph" w:customStyle="1" w:styleId="JACoWBodyTextIndent">
    <w:name w:val="JACoW_Body Text Indent"/>
    <w:basedOn w:val="BodyTextIndent"/>
    <w:link w:val="JACoWBodyTextIndentChar"/>
    <w:qFormat/>
    <w:rsid w:val="00E70BB8"/>
    <w:rPr>
      <w:kern w:val="16"/>
    </w:rPr>
  </w:style>
  <w:style w:type="paragraph" w:customStyle="1" w:styleId="JACoWSectionHeading">
    <w:name w:val="JACoW_Section Heading"/>
    <w:basedOn w:val="Heading2"/>
    <w:next w:val="JACoWBodyTextIndent"/>
    <w:uiPriority w:val="3"/>
    <w:qFormat/>
    <w:rsid w:val="00E70BB8"/>
    <w:pPr>
      <w:spacing w:before="180"/>
    </w:pPr>
    <w:rPr>
      <w:lang w:val="fr-FR"/>
    </w:rPr>
  </w:style>
  <w:style w:type="character" w:customStyle="1" w:styleId="JACoWBodyTextIndentChar">
    <w:name w:val="JACoW_Body Text Indent Char"/>
    <w:basedOn w:val="BodyTextIndentChar"/>
    <w:link w:val="JACoWBodyTextIndent"/>
    <w:locked/>
    <w:rsid w:val="00E70BB8"/>
    <w:rPr>
      <w:kern w:val="16"/>
      <w:lang w:val="en-GB"/>
    </w:rPr>
  </w:style>
  <w:style w:type="paragraph" w:customStyle="1" w:styleId="JACoWReferenceurldoi">
    <w:name w:val="JACoW_Reference url_doi"/>
    <w:basedOn w:val="BodyTextNoIndent"/>
    <w:link w:val="JACoWReferenceurldoiChar"/>
    <w:qFormat/>
    <w:rsid w:val="00E70BB8"/>
    <w:rPr>
      <w:rFonts w:ascii="Lucida Sans Typewriter" w:hAnsi="Lucida Sans Typewriter" w:cs="Courier New"/>
      <w:sz w:val="15"/>
      <w:szCs w:val="15"/>
    </w:rPr>
  </w:style>
  <w:style w:type="paragraph" w:customStyle="1" w:styleId="JACoWReferencewhen9Refs">
    <w:name w:val="JACoW_Reference when &lt;= 9 Refs"/>
    <w:link w:val="JACoWReferencewhen9RefsChar"/>
    <w:qFormat/>
    <w:rsid w:val="00E70BB8"/>
    <w:pPr>
      <w:tabs>
        <w:tab w:val="left" w:pos="360"/>
      </w:tabs>
      <w:spacing w:after="60"/>
      <w:ind w:left="295" w:hanging="295"/>
      <w:jc w:val="both"/>
    </w:pPr>
    <w:rPr>
      <w:kern w:val="16"/>
      <w:sz w:val="18"/>
      <w:szCs w:val="24"/>
      <w:lang w:val="en-GB"/>
      <w14:cntxtAlts/>
    </w:rPr>
  </w:style>
  <w:style w:type="paragraph" w:customStyle="1" w:styleId="JACoWBulletedList">
    <w:name w:val="JACoW_Bulleted List"/>
    <w:qFormat/>
    <w:rsid w:val="00E70BB8"/>
    <w:pPr>
      <w:numPr>
        <w:numId w:val="2"/>
      </w:numPr>
      <w:jc w:val="both"/>
    </w:pPr>
    <w:rPr>
      <w:szCs w:val="24"/>
      <w:lang w:val="en-GB"/>
    </w:rPr>
  </w:style>
  <w:style w:type="character" w:customStyle="1" w:styleId="JACoWReferencewhen9RefsChar">
    <w:name w:val="JACoW_Reference when &lt;= 9 Refs Char"/>
    <w:link w:val="JACoWReferencewhen9Refs"/>
    <w:rsid w:val="00E70BB8"/>
    <w:rPr>
      <w:kern w:val="16"/>
      <w:sz w:val="18"/>
      <w:szCs w:val="24"/>
      <w:lang w:val="en-GB"/>
      <w14:cntxtAlts/>
    </w:rPr>
  </w:style>
  <w:style w:type="paragraph" w:customStyle="1" w:styleId="JACoWPaperTitle">
    <w:name w:val="JACoW_Paper Title"/>
    <w:next w:val="JACoWAuthorList"/>
    <w:autoRedefine/>
    <w:qFormat/>
    <w:rsid w:val="00E70BB8"/>
    <w:pPr>
      <w:spacing w:after="60"/>
      <w:jc w:val="center"/>
    </w:pPr>
    <w:rPr>
      <w:rFonts w:eastAsiaTheme="majorEastAsia" w:cstheme="majorBidi"/>
      <w:b/>
      <w:iCs/>
      <w:sz w:val="28"/>
      <w:szCs w:val="28"/>
      <w:lang w:val="en-GB"/>
    </w:rPr>
  </w:style>
  <w:style w:type="paragraph" w:customStyle="1" w:styleId="JACoWSubsectionHeading">
    <w:name w:val="JACoW_Subsection Heading"/>
    <w:basedOn w:val="Heading3"/>
    <w:next w:val="JACoWBodyTextIndent"/>
    <w:uiPriority w:val="4"/>
    <w:qFormat/>
    <w:rsid w:val="00E70BB8"/>
    <w:rPr>
      <w:kern w:val="16"/>
    </w:rPr>
  </w:style>
  <w:style w:type="paragraph" w:customStyle="1" w:styleId="JACoWReference1-9when10Refs">
    <w:name w:val="JACoW_Reference #1-9 when &gt;= 10 Refs"/>
    <w:link w:val="JACoWReference1-9when10RefsChar"/>
    <w:qFormat/>
    <w:rsid w:val="00E70BB8"/>
    <w:pPr>
      <w:spacing w:after="60"/>
      <w:ind w:left="386" w:hanging="295"/>
      <w:jc w:val="both"/>
    </w:pPr>
    <w:rPr>
      <w:rFonts w:cs="Consolas"/>
      <w:sz w:val="18"/>
      <w:szCs w:val="18"/>
      <w:lang w:val="en-GB"/>
    </w:rPr>
  </w:style>
  <w:style w:type="paragraph" w:customStyle="1" w:styleId="JACoWReference10onwards">
    <w:name w:val="JACoW_Reference #10 onwards"/>
    <w:basedOn w:val="JACoWReferencewhen9Refs"/>
    <w:link w:val="JACoWReference10onwardsChar"/>
    <w:qFormat/>
    <w:rsid w:val="00E70BB8"/>
    <w:pPr>
      <w:ind w:left="386" w:hanging="386"/>
    </w:pPr>
    <w:rPr>
      <w:szCs w:val="18"/>
    </w:rPr>
  </w:style>
  <w:style w:type="paragraph" w:customStyle="1" w:styleId="JACoWThird-levelHeading">
    <w:name w:val="JACoW_Third-level Heading"/>
    <w:basedOn w:val="BodyTextIndent"/>
    <w:link w:val="JACoWThird-levelHeadingChar"/>
    <w:qFormat/>
    <w:rsid w:val="00E70BB8"/>
    <w:pPr>
      <w:spacing w:before="120"/>
    </w:pPr>
    <w:rPr>
      <w:b/>
    </w:rPr>
  </w:style>
  <w:style w:type="character" w:customStyle="1" w:styleId="JACoWThird-levelHeadingChar">
    <w:name w:val="JACoW_Third-level Heading Char"/>
    <w:basedOn w:val="BodyTextIndentChar"/>
    <w:link w:val="JACoWThird-levelHeading"/>
    <w:rsid w:val="00E70BB8"/>
    <w:rPr>
      <w:b/>
      <w:lang w:val="en-GB"/>
    </w:rPr>
  </w:style>
  <w:style w:type="paragraph" w:customStyle="1" w:styleId="JACoWNumberedlist">
    <w:name w:val="JACoW_Numbered list"/>
    <w:basedOn w:val="BodyTextIndent"/>
    <w:link w:val="JACoWNumberedlistChar"/>
    <w:qFormat/>
    <w:rsid w:val="00E70BB8"/>
    <w:pPr>
      <w:numPr>
        <w:numId w:val="19"/>
      </w:numPr>
      <w:ind w:left="391" w:hanging="204"/>
    </w:pPr>
    <w:rPr>
      <w:kern w:val="16"/>
    </w:rPr>
  </w:style>
  <w:style w:type="character" w:customStyle="1" w:styleId="JACoWReference1-9when10RefsChar">
    <w:name w:val="JACoW_Reference #1-9 when &gt;= 10 Refs Char"/>
    <w:basedOn w:val="DefaultParagraphFont"/>
    <w:link w:val="JACoWReference1-9when10Refs"/>
    <w:rsid w:val="00E70BB8"/>
    <w:rPr>
      <w:rFonts w:cs="Consolas"/>
      <w:sz w:val="18"/>
      <w:szCs w:val="18"/>
      <w:lang w:val="en-GB"/>
    </w:rPr>
  </w:style>
  <w:style w:type="paragraph" w:customStyle="1" w:styleId="JACoWAbstractHeading">
    <w:name w:val="JACoW_Abstract_Heading"/>
    <w:basedOn w:val="Normal"/>
    <w:next w:val="JACoWBodyTextIndent"/>
    <w:link w:val="JACoWAbstractHeadingChar"/>
    <w:rsid w:val="00E70BB8"/>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E70BB8"/>
    <w:rPr>
      <w:rFonts w:cs="Consolas"/>
      <w:i/>
      <w:sz w:val="18"/>
      <w:szCs w:val="18"/>
    </w:rPr>
  </w:style>
  <w:style w:type="character" w:customStyle="1" w:styleId="JACoWReferenceurldoiChar">
    <w:name w:val="JACoW_Reference url_doi Char"/>
    <w:basedOn w:val="JACoWReference1-9when10RefsChar"/>
    <w:link w:val="JACoWReferenceurldoi"/>
    <w:rsid w:val="00E70BB8"/>
    <w:rPr>
      <w:rFonts w:ascii="Lucida Sans Typewriter" w:hAnsi="Lucida Sans Typewriter" w:cs="Courier New"/>
      <w:sz w:val="15"/>
      <w:szCs w:val="15"/>
      <w:lang w:val="en-GB"/>
    </w:rPr>
  </w:style>
  <w:style w:type="character" w:customStyle="1" w:styleId="JACoWReferenceItalicsChar">
    <w:name w:val="JACoW_Reference Italics Char"/>
    <w:basedOn w:val="JACoWReference1-9when10RefsChar"/>
    <w:link w:val="JACoWReferenceItalics"/>
    <w:rsid w:val="00E70BB8"/>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E70BB8"/>
    <w:rPr>
      <w:kern w:val="16"/>
      <w:sz w:val="18"/>
      <w:szCs w:val="18"/>
      <w:lang w:val="en-GB"/>
      <w14:cntxtAlts/>
    </w:rPr>
  </w:style>
  <w:style w:type="character" w:customStyle="1" w:styleId="JACoWNumberedlistChar">
    <w:name w:val="JACoW_Numbered list Char"/>
    <w:basedOn w:val="BodyTextIndentChar"/>
    <w:link w:val="JACoWNumberedlist"/>
    <w:rsid w:val="00E70BB8"/>
    <w:rPr>
      <w:kern w:val="16"/>
      <w:lang w:val="en-GB"/>
    </w:rPr>
  </w:style>
  <w:style w:type="character" w:customStyle="1" w:styleId="JACoWAbstractHeadingChar">
    <w:name w:val="JACoW_Abstract_Heading Char"/>
    <w:basedOn w:val="DefaultParagraphFont"/>
    <w:link w:val="JACoWAbstractHeading"/>
    <w:rsid w:val="00E70BB8"/>
    <w:rPr>
      <w: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195725985">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85580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ernon\Desktop\Editor\JACoW_W10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60C77B9B-1DD0-4DB3-A25F-01ACFC053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JACoW_W10_A4.dotx</Template>
  <TotalTime>0</TotalTime>
  <Pages>4</Pages>
  <Words>2168</Words>
  <Characters>12362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Wolff-Fabris, Frederik</dc:creator>
  <cp:lastModifiedBy>Rosemary Waghorn</cp:lastModifiedBy>
  <cp:revision>2</cp:revision>
  <cp:lastPrinted>2016-05-08T08:36:00Z</cp:lastPrinted>
  <dcterms:created xsi:type="dcterms:W3CDTF">2019-04-23T02:17:00Z</dcterms:created>
  <dcterms:modified xsi:type="dcterms:W3CDTF">2019-04-23T02:17:00Z</dcterms:modified>
</cp:coreProperties>
</file>